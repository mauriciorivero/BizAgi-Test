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F6DF" w14:textId="77777777" w:rsidR="00611AFF" w:rsidRPr="00611AFF" w:rsidRDefault="00611AFF" w:rsidP="00611AFF">
      <w:pPr>
        <w:pStyle w:val="Heading1"/>
        <w:rPr>
          <w:lang w:val="en-GB"/>
        </w:rPr>
      </w:pPr>
      <w:r w:rsidRPr="00876CCD">
        <w:rPr>
          <w:lang w:val="en-GB"/>
        </w:rPr>
        <w:t>Exercise 1</w:t>
      </w:r>
      <w:r>
        <w:rPr>
          <w:lang w:val="en-GB"/>
        </w:rPr>
        <w:t>: PHP Concepts</w:t>
      </w:r>
    </w:p>
    <w:p w14:paraId="1CF4F6E0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1. PHP server scripts are surrounded by delimiters, which?</w:t>
      </w:r>
    </w:p>
    <w:p w14:paraId="1CF4F6E1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Top of Form</w:t>
      </w:r>
    </w:p>
    <w:p w14:paraId="1CF4F6E2" w14:textId="50647498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&lt;?</w:t>
      </w:r>
      <w:proofErr w:type="spellStart"/>
      <w:r w:rsidR="00611AFF" w:rsidRPr="00611AFF">
        <w:rPr>
          <w:lang w:val="es-CO"/>
        </w:rPr>
        <w:t>php</w:t>
      </w:r>
      <w:proofErr w:type="spellEnd"/>
      <w:r w:rsidR="00611AFF" w:rsidRPr="00611AFF">
        <w:rPr>
          <w:lang w:val="es-CO"/>
        </w:rPr>
        <w:t>&gt;...&lt;/?&gt;</w:t>
      </w:r>
    </w:p>
    <w:p w14:paraId="1CF4F6E3" w14:textId="6D6A1DB9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6">
          <v:shape id="_x0000_i1026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&lt;script&gt;...&lt;/script&gt;</w:t>
      </w:r>
    </w:p>
    <w:p w14:paraId="1CF4F6E4" w14:textId="2B23004D" w:rsidR="00611AFF" w:rsidRPr="002D01DF" w:rsidRDefault="000C1007" w:rsidP="00611AFF">
      <w:pPr>
        <w:rPr>
          <w:color w:val="F2F2F2" w:themeColor="background2"/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7">
          <v:shape id="_x0000_i1027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</w:t>
      </w:r>
      <w:r w:rsidR="00611AFF" w:rsidRPr="002D01DF">
        <w:rPr>
          <w:color w:val="F2F2F2" w:themeColor="background2"/>
          <w:highlight w:val="darkGreen"/>
          <w:lang w:val="es-CO"/>
        </w:rPr>
        <w:t>&lt;?</w:t>
      </w:r>
      <w:proofErr w:type="spellStart"/>
      <w:r w:rsidR="00611AFF" w:rsidRPr="002D01DF">
        <w:rPr>
          <w:color w:val="F2F2F2" w:themeColor="background2"/>
          <w:highlight w:val="darkGreen"/>
          <w:lang w:val="es-CO"/>
        </w:rPr>
        <w:t>php</w:t>
      </w:r>
      <w:proofErr w:type="spellEnd"/>
      <w:r w:rsidR="00611AFF" w:rsidRPr="002D01DF">
        <w:rPr>
          <w:color w:val="F2F2F2" w:themeColor="background2"/>
          <w:highlight w:val="darkGreen"/>
          <w:lang w:val="es-CO"/>
        </w:rPr>
        <w:t>...?&gt;</w:t>
      </w:r>
    </w:p>
    <w:p w14:paraId="1CF4F6E5" w14:textId="1264F1A0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8">
          <v:shape id="_x0000_i1028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&lt;&amp;&gt;...&lt;/&amp;&gt;</w:t>
      </w:r>
    </w:p>
    <w:p w14:paraId="1CF4F6E6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Bottom of Form</w:t>
      </w:r>
    </w:p>
    <w:p w14:paraId="1CF4F6E7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2. How do you write "Hello World" in PHP</w:t>
      </w:r>
    </w:p>
    <w:p w14:paraId="1CF4F6E8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Top of Form</w:t>
      </w:r>
    </w:p>
    <w:p w14:paraId="1CF4F6E9" w14:textId="1DA7D97B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9">
          <v:shape id="_x0000_i1029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r w:rsidR="00611AFF" w:rsidRPr="002D01DF">
        <w:rPr>
          <w:color w:val="F2F2F2" w:themeColor="background2"/>
          <w:highlight w:val="darkGreen"/>
          <w:lang w:val="en-US"/>
        </w:rPr>
        <w:t>echo "Hello World";</w:t>
      </w:r>
    </w:p>
    <w:p w14:paraId="1CF4F6EA" w14:textId="75ECC12A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A">
          <v:shape id="_x0000_i1030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"Hello World";</w:t>
      </w:r>
    </w:p>
    <w:p w14:paraId="1CF4F6EB" w14:textId="637889CA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B">
          <v:shape id="_x0000_i1031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proofErr w:type="spellStart"/>
      <w:r w:rsidR="00611AFF" w:rsidRPr="00611AFF">
        <w:rPr>
          <w:lang w:val="en-US"/>
        </w:rPr>
        <w:t>Document.Write</w:t>
      </w:r>
      <w:proofErr w:type="spellEnd"/>
      <w:r w:rsidR="00611AFF" w:rsidRPr="00611AFF">
        <w:rPr>
          <w:lang w:val="en-US"/>
        </w:rPr>
        <w:t>("Hello World");</w:t>
      </w:r>
    </w:p>
    <w:p w14:paraId="1CF4F6EC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Bottom of Form</w:t>
      </w:r>
    </w:p>
    <w:p w14:paraId="1CF4F6ED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3. All variables in PHP start with which symbol?</w:t>
      </w:r>
    </w:p>
    <w:p w14:paraId="1CF4F6EE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Top of Form</w:t>
      </w:r>
    </w:p>
    <w:p w14:paraId="1CF4F6EF" w14:textId="65BB1571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C">
          <v:shape id="_x0000_i1032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&amp;</w:t>
      </w:r>
    </w:p>
    <w:p w14:paraId="1CF4F6F0" w14:textId="5CECE6BE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D">
          <v:shape id="_x0000_i1033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</w:t>
      </w:r>
      <w:r w:rsidR="00611AFF" w:rsidRPr="002D01DF">
        <w:rPr>
          <w:color w:val="F2F2F2" w:themeColor="background2"/>
          <w:highlight w:val="darkGreen"/>
          <w:lang w:val="es-CO"/>
        </w:rPr>
        <w:t>$</w:t>
      </w:r>
    </w:p>
    <w:p w14:paraId="1CF4F6F1" w14:textId="72B5B978" w:rsidR="00611AFF" w:rsidRPr="00611AFF" w:rsidRDefault="000C1007" w:rsidP="00611AFF">
      <w:pPr>
        <w:rPr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E">
          <v:shape id="_x0000_i1034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!</w:t>
      </w:r>
    </w:p>
    <w:p w14:paraId="1CF4F6F2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Bottom of Form</w:t>
      </w:r>
    </w:p>
    <w:p w14:paraId="1CF4F6F3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4. What is the correct way to include the file "time.inc</w:t>
      </w:r>
      <w:proofErr w:type="gramStart"/>
      <w:r w:rsidRPr="00611AFF">
        <w:rPr>
          <w:lang w:val="en-US"/>
        </w:rPr>
        <w:t>" ?</w:t>
      </w:r>
      <w:proofErr w:type="gramEnd"/>
    </w:p>
    <w:p w14:paraId="1CF4F6F4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Top of Form</w:t>
      </w:r>
    </w:p>
    <w:p w14:paraId="1CF4F6F5" w14:textId="18AA4CCD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2F">
          <v:shape id="_x0000_i1035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&lt;?</w:t>
      </w:r>
      <w:proofErr w:type="spellStart"/>
      <w:r w:rsidR="00611AFF" w:rsidRPr="00611AFF">
        <w:rPr>
          <w:lang w:val="en-US"/>
        </w:rPr>
        <w:t>php</w:t>
      </w:r>
      <w:proofErr w:type="spellEnd"/>
      <w:r w:rsidR="00611AFF" w:rsidRPr="00611AFF">
        <w:rPr>
          <w:lang w:val="en-US"/>
        </w:rPr>
        <w:t xml:space="preserve"> include file="time.inc"</w:t>
      </w:r>
      <w:proofErr w:type="gramStart"/>
      <w:r w:rsidR="00611AFF" w:rsidRPr="00611AFF">
        <w:rPr>
          <w:lang w:val="en-US"/>
        </w:rPr>
        <w:t>; ?</w:t>
      </w:r>
      <w:proofErr w:type="gramEnd"/>
      <w:r w:rsidR="00611AFF" w:rsidRPr="00611AFF">
        <w:rPr>
          <w:lang w:val="en-US"/>
        </w:rPr>
        <w:t>&gt;</w:t>
      </w:r>
    </w:p>
    <w:p w14:paraId="1CF4F6F6" w14:textId="1E0562EB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0">
          <v:shape id="_x0000_i1036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&lt;?</w:t>
      </w:r>
      <w:proofErr w:type="spellStart"/>
      <w:r w:rsidR="00611AFF" w:rsidRPr="00611AFF">
        <w:rPr>
          <w:lang w:val="en-US"/>
        </w:rPr>
        <w:t>php</w:t>
      </w:r>
      <w:proofErr w:type="spellEnd"/>
      <w:r w:rsidR="00611AFF" w:rsidRPr="00611AFF">
        <w:rPr>
          <w:lang w:val="en-US"/>
        </w:rPr>
        <w:t xml:space="preserve"> </w:t>
      </w:r>
      <w:proofErr w:type="spellStart"/>
      <w:r w:rsidR="00611AFF" w:rsidRPr="00611AFF">
        <w:rPr>
          <w:lang w:val="en-US"/>
        </w:rPr>
        <w:t>include:"time.inc</w:t>
      </w:r>
      <w:proofErr w:type="spellEnd"/>
      <w:r w:rsidR="00611AFF" w:rsidRPr="00611AFF">
        <w:rPr>
          <w:lang w:val="en-US"/>
        </w:rPr>
        <w:t>"</w:t>
      </w:r>
      <w:proofErr w:type="gramStart"/>
      <w:r w:rsidR="00611AFF" w:rsidRPr="00611AFF">
        <w:rPr>
          <w:lang w:val="en-US"/>
        </w:rPr>
        <w:t>; ?</w:t>
      </w:r>
      <w:proofErr w:type="gramEnd"/>
      <w:r w:rsidR="00611AFF" w:rsidRPr="00611AFF">
        <w:rPr>
          <w:lang w:val="en-US"/>
        </w:rPr>
        <w:t>&gt;</w:t>
      </w:r>
    </w:p>
    <w:p w14:paraId="1CF4F6F7" w14:textId="7E933B4C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1">
          <v:shape id="_x0000_i1037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proofErr w:type="gramStart"/>
      <w:r w:rsidR="00611AFF" w:rsidRPr="00611AFF">
        <w:rPr>
          <w:lang w:val="en-US"/>
        </w:rPr>
        <w:t>&lt;!--</w:t>
      </w:r>
      <w:proofErr w:type="gramEnd"/>
      <w:r w:rsidR="00611AFF" w:rsidRPr="00611AFF">
        <w:rPr>
          <w:lang w:val="en-US"/>
        </w:rPr>
        <w:t xml:space="preserve"> include file="time.inc" --&gt;</w:t>
      </w:r>
    </w:p>
    <w:p w14:paraId="1CF4F6F8" w14:textId="2649648E" w:rsidR="00611AFF" w:rsidRPr="002D01DF" w:rsidRDefault="000C1007" w:rsidP="00611AFF">
      <w:pPr>
        <w:rPr>
          <w:color w:val="F2F2F2" w:themeColor="background2"/>
          <w:lang w:val="es-CO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2">
          <v:shape id="_x0000_i1038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s-CO"/>
        </w:rPr>
        <w:t> </w:t>
      </w:r>
      <w:r w:rsidR="00611AFF" w:rsidRPr="002D01DF">
        <w:rPr>
          <w:color w:val="F2F2F2" w:themeColor="background2"/>
          <w:highlight w:val="darkGreen"/>
          <w:lang w:val="es-CO"/>
        </w:rPr>
        <w:t>&lt;?</w:t>
      </w:r>
      <w:proofErr w:type="spellStart"/>
      <w:r w:rsidR="00611AFF" w:rsidRPr="002D01DF">
        <w:rPr>
          <w:color w:val="F2F2F2" w:themeColor="background2"/>
          <w:highlight w:val="darkGreen"/>
          <w:lang w:val="es-CO"/>
        </w:rPr>
        <w:t>php</w:t>
      </w:r>
      <w:proofErr w:type="spellEnd"/>
      <w:r w:rsidR="00611AFF" w:rsidRPr="002D01DF">
        <w:rPr>
          <w:color w:val="F2F2F2" w:themeColor="background2"/>
          <w:highlight w:val="darkGreen"/>
          <w:lang w:val="es-CO"/>
        </w:rPr>
        <w:t xml:space="preserve"> </w:t>
      </w:r>
      <w:proofErr w:type="spellStart"/>
      <w:r w:rsidR="00611AFF" w:rsidRPr="002D01DF">
        <w:rPr>
          <w:color w:val="F2F2F2" w:themeColor="background2"/>
          <w:highlight w:val="darkGreen"/>
          <w:lang w:val="es-CO"/>
        </w:rPr>
        <w:t>include</w:t>
      </w:r>
      <w:proofErr w:type="spellEnd"/>
      <w:r w:rsidR="00611AFF" w:rsidRPr="002D01DF">
        <w:rPr>
          <w:color w:val="F2F2F2" w:themeColor="background2"/>
          <w:highlight w:val="darkGreen"/>
          <w:lang w:val="es-CO"/>
        </w:rPr>
        <w:t xml:space="preserve"> "time.inc"; ?&gt;</w:t>
      </w:r>
    </w:p>
    <w:p w14:paraId="1CF4F6F9" w14:textId="77777777" w:rsidR="00611AFF" w:rsidRDefault="00611AFF" w:rsidP="00611AFF">
      <w:pPr>
        <w:rPr>
          <w:lang w:val="es-CO"/>
        </w:rPr>
      </w:pPr>
    </w:p>
    <w:p w14:paraId="1CF4F6FA" w14:textId="77777777" w:rsidR="00611AFF" w:rsidRDefault="00611AFF" w:rsidP="00611AFF">
      <w:pPr>
        <w:rPr>
          <w:lang w:val="es-CO"/>
        </w:rPr>
      </w:pPr>
    </w:p>
    <w:p w14:paraId="1CF4F6FB" w14:textId="77777777" w:rsidR="00611AFF" w:rsidRPr="00611AFF" w:rsidRDefault="00611AFF" w:rsidP="00611AFF">
      <w:pPr>
        <w:rPr>
          <w:lang w:val="es-CO"/>
        </w:rPr>
      </w:pPr>
    </w:p>
    <w:p w14:paraId="1CF4F6FC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Bottom of Form</w:t>
      </w:r>
    </w:p>
    <w:p w14:paraId="1CF4F6FD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5. What is the correct way to create a function in PHP?</w:t>
      </w:r>
    </w:p>
    <w:p w14:paraId="1CF4F6FE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lastRenderedPageBreak/>
        <w:t>Top of Form</w:t>
      </w:r>
    </w:p>
    <w:p w14:paraId="1CF4F6FF" w14:textId="4F387DEE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3">
          <v:shape id="_x0000_i1039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proofErr w:type="spellStart"/>
      <w:r w:rsidR="00611AFF" w:rsidRPr="00611AFF">
        <w:rPr>
          <w:lang w:val="en-US"/>
        </w:rPr>
        <w:t>new_function</w:t>
      </w:r>
      <w:proofErr w:type="spellEnd"/>
      <w:r w:rsidR="00611AFF" w:rsidRPr="00611AFF">
        <w:rPr>
          <w:lang w:val="en-US"/>
        </w:rPr>
        <w:t xml:space="preserve"> </w:t>
      </w:r>
      <w:proofErr w:type="spellStart"/>
      <w:proofErr w:type="gramStart"/>
      <w:r w:rsidR="00611AFF" w:rsidRPr="00611AFF">
        <w:rPr>
          <w:lang w:val="en-US"/>
        </w:rPr>
        <w:t>myFunction</w:t>
      </w:r>
      <w:proofErr w:type="spellEnd"/>
      <w:r w:rsidR="00611AFF" w:rsidRPr="00611AFF">
        <w:rPr>
          <w:lang w:val="en-US"/>
        </w:rPr>
        <w:t>(</w:t>
      </w:r>
      <w:proofErr w:type="gramEnd"/>
      <w:r w:rsidR="00611AFF" w:rsidRPr="00611AFF">
        <w:rPr>
          <w:lang w:val="en-US"/>
        </w:rPr>
        <w:t>)</w:t>
      </w:r>
    </w:p>
    <w:p w14:paraId="1CF4F700" w14:textId="3F86AB59" w:rsid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4">
          <v:shape id="_x0000_i1040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 xml:space="preserve"> create </w:t>
      </w:r>
      <w:proofErr w:type="spellStart"/>
      <w:proofErr w:type="gramStart"/>
      <w:r w:rsidR="00611AFF" w:rsidRPr="00611AFF">
        <w:rPr>
          <w:lang w:val="en-US"/>
        </w:rPr>
        <w:t>myFunction</w:t>
      </w:r>
      <w:proofErr w:type="spellEnd"/>
      <w:r w:rsidR="00611AFF" w:rsidRPr="00611AFF">
        <w:rPr>
          <w:lang w:val="en-US"/>
        </w:rPr>
        <w:t>(</w:t>
      </w:r>
      <w:proofErr w:type="gramEnd"/>
      <w:r w:rsidR="00611AFF" w:rsidRPr="00611AFF">
        <w:rPr>
          <w:lang w:val="en-US"/>
        </w:rPr>
        <w:t>)</w:t>
      </w:r>
    </w:p>
    <w:p w14:paraId="1CF4F701" w14:textId="2E8C192F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5">
          <v:shape id="_x0000_i1041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r w:rsidR="00611AFF" w:rsidRPr="002D01DF">
        <w:rPr>
          <w:color w:val="F2F2F2" w:themeColor="background2"/>
          <w:highlight w:val="darkGreen"/>
          <w:lang w:val="en-US"/>
        </w:rPr>
        <w:t xml:space="preserve">function </w:t>
      </w:r>
      <w:proofErr w:type="spellStart"/>
      <w:proofErr w:type="gramStart"/>
      <w:r w:rsidR="00611AFF" w:rsidRPr="002D01DF">
        <w:rPr>
          <w:color w:val="F2F2F2" w:themeColor="background2"/>
          <w:highlight w:val="darkGreen"/>
          <w:lang w:val="en-US"/>
        </w:rPr>
        <w:t>myFunction</w:t>
      </w:r>
      <w:proofErr w:type="spellEnd"/>
      <w:r w:rsidR="00611AFF" w:rsidRPr="002D01DF">
        <w:rPr>
          <w:color w:val="F2F2F2" w:themeColor="background2"/>
          <w:highlight w:val="darkGreen"/>
          <w:lang w:val="en-US"/>
        </w:rPr>
        <w:t>(</w:t>
      </w:r>
      <w:proofErr w:type="gramEnd"/>
      <w:r w:rsidR="00611AFF" w:rsidRPr="002D01DF">
        <w:rPr>
          <w:color w:val="F2F2F2" w:themeColor="background2"/>
          <w:highlight w:val="darkGreen"/>
          <w:lang w:val="en-US"/>
        </w:rPr>
        <w:t>)</w:t>
      </w:r>
    </w:p>
    <w:p w14:paraId="1CF4F702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Bottom of Form</w:t>
      </w:r>
    </w:p>
    <w:p w14:paraId="1CF4F703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>6. How do you create an array in PHP?</w:t>
      </w:r>
    </w:p>
    <w:p w14:paraId="1CF4F704" w14:textId="77777777" w:rsidR="00611AFF" w:rsidRPr="00611AFF" w:rsidRDefault="00611AFF" w:rsidP="00611AFF">
      <w:pPr>
        <w:rPr>
          <w:vanish/>
          <w:lang w:val="es-CO"/>
        </w:rPr>
      </w:pPr>
      <w:r w:rsidRPr="00611AFF">
        <w:rPr>
          <w:vanish/>
          <w:lang w:val="es-CO"/>
        </w:rPr>
        <w:t>Top of Form</w:t>
      </w:r>
    </w:p>
    <w:p w14:paraId="1CF4F705" w14:textId="7D065C26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6">
          <v:shape id="_x0000_i1042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$cars = "Volvo", "BMW", "Toyota";</w:t>
      </w:r>
    </w:p>
    <w:p w14:paraId="1CF4F706" w14:textId="41AC44E6" w:rsidR="00611AFF" w:rsidRP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7">
          <v:shape id="_x0000_i1043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> </w:t>
      </w:r>
      <w:r w:rsidR="00611AFF" w:rsidRPr="002D01DF">
        <w:rPr>
          <w:color w:val="F2F2F2" w:themeColor="background2"/>
          <w:highlight w:val="darkGreen"/>
          <w:lang w:val="en-US"/>
        </w:rPr>
        <w:t xml:space="preserve">$cars = </w:t>
      </w:r>
      <w:proofErr w:type="gramStart"/>
      <w:r w:rsidR="00611AFF" w:rsidRPr="002D01DF">
        <w:rPr>
          <w:color w:val="F2F2F2" w:themeColor="background2"/>
          <w:highlight w:val="darkGreen"/>
          <w:lang w:val="en-US"/>
        </w:rPr>
        <w:t>array(</w:t>
      </w:r>
      <w:proofErr w:type="gramEnd"/>
      <w:r w:rsidR="00611AFF" w:rsidRPr="002D01DF">
        <w:rPr>
          <w:color w:val="F2F2F2" w:themeColor="background2"/>
          <w:highlight w:val="darkGreen"/>
          <w:lang w:val="en-US"/>
        </w:rPr>
        <w:t>"Volvo", "BMW", "Toyota");</w:t>
      </w:r>
    </w:p>
    <w:p w14:paraId="1CF4F707" w14:textId="7C68E8BC" w:rsidR="00611AFF" w:rsidRDefault="000C1007" w:rsidP="00611AFF">
      <w:pPr>
        <w:rPr>
          <w:lang w:val="en-US"/>
        </w:rPr>
      </w:pPr>
      <w:r>
        <w:rPr>
          <w:noProof/>
          <w:lang w:val="es-CO"/>
        </w:rPr>
      </w:r>
      <w:r w:rsidR="000C1007">
        <w:rPr>
          <w:noProof/>
          <w:lang w:val="es-CO"/>
        </w:rPr>
        <w:pict w14:anchorId="1CF4F738">
          <v:shape id="_x0000_i1044" type="#_x0000_t75" alt="" style="width:18pt;height:16.05pt;mso-width-percent:0;mso-height-percent:0;mso-width-percent:0;mso-height-percent:0">
            <v:imagedata r:id="rId12" o:title=""/>
          </v:shape>
        </w:pict>
      </w:r>
      <w:r w:rsidR="00611AFF" w:rsidRPr="00611AFF">
        <w:rPr>
          <w:lang w:val="en-US"/>
        </w:rPr>
        <w:t xml:space="preserve"> $cars = </w:t>
      </w:r>
      <w:proofErr w:type="gramStart"/>
      <w:r w:rsidR="00611AFF" w:rsidRPr="00611AFF">
        <w:rPr>
          <w:lang w:val="en-US"/>
        </w:rPr>
        <w:t>array[</w:t>
      </w:r>
      <w:proofErr w:type="gramEnd"/>
      <w:r w:rsidR="00611AFF" w:rsidRPr="00611AFF">
        <w:rPr>
          <w:lang w:val="en-US"/>
        </w:rPr>
        <w:t>"Volvo", "BMW", "Toyota"];</w:t>
      </w:r>
    </w:p>
    <w:p w14:paraId="1CF4F708" w14:textId="77777777" w:rsidR="00611AFF" w:rsidRPr="00611AFF" w:rsidRDefault="00611AFF" w:rsidP="00611AFF">
      <w:pPr>
        <w:rPr>
          <w:lang w:val="en-US"/>
        </w:rPr>
      </w:pPr>
    </w:p>
    <w:p w14:paraId="1CF4F709" w14:textId="77777777" w:rsidR="00611AFF" w:rsidRPr="00611AFF" w:rsidRDefault="00611AFF" w:rsidP="00611AFF">
      <w:pPr>
        <w:rPr>
          <w:lang w:val="en-US"/>
        </w:rPr>
      </w:pPr>
      <w:r w:rsidRPr="00611AFF">
        <w:rPr>
          <w:lang w:val="en-US"/>
        </w:rPr>
        <w:t xml:space="preserve">7. What is the use of </w:t>
      </w:r>
      <w:proofErr w:type="spellStart"/>
      <w:r w:rsidRPr="00611AFF">
        <w:rPr>
          <w:lang w:val="en-US"/>
        </w:rPr>
        <w:t>mysql_</w:t>
      </w:r>
      <w:proofErr w:type="gramStart"/>
      <w:r w:rsidRPr="00611AFF">
        <w:rPr>
          <w:lang w:val="en-US"/>
        </w:rPr>
        <w:t>pconnect</w:t>
      </w:r>
      <w:proofErr w:type="spellEnd"/>
      <w:r w:rsidRPr="00611AFF">
        <w:rPr>
          <w:lang w:val="en-US"/>
        </w:rPr>
        <w:t>(</w:t>
      </w:r>
      <w:proofErr w:type="gramEnd"/>
      <w:r w:rsidRPr="00611AFF">
        <w:rPr>
          <w:lang w:val="en-US"/>
        </w:rPr>
        <w:t>)?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611AFF" w:rsidRPr="00611AFF" w14:paraId="1CF4F70B" w14:textId="77777777" w:rsidTr="00611A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4F70A" w14:textId="512DEA9C" w:rsidR="00611AFF" w:rsidRPr="00611AFF" w:rsidRDefault="000C1007" w:rsidP="00611AFF">
            <w:pPr>
              <w:rPr>
                <w:lang w:val="en-US"/>
              </w:rPr>
            </w:pPr>
            <w:r>
              <w:rPr>
                <w:noProof/>
              </w:rPr>
            </w:r>
            <w:r w:rsidR="000C1007">
              <w:rPr>
                <w:noProof/>
              </w:rPr>
              <w:pict w14:anchorId="1CF4F739">
                <v:shape id="_x0000_i1045" type="#_x0000_t75" alt="" style="width:18pt;height:16.05pt;mso-width-percent:0;mso-height-percent:0;mso-width-percent:0;mso-height-percent:0">
                  <v:imagedata r:id="rId12" o:title=""/>
                </v:shape>
              </w:pict>
            </w:r>
            <w:r w:rsidR="00611AFF" w:rsidRPr="00611AFF">
              <w:rPr>
                <w:lang w:val="en-US"/>
              </w:rPr>
              <w:t xml:space="preserve">Used to connect to </w:t>
            </w:r>
            <w:proofErr w:type="spellStart"/>
            <w:r w:rsidR="00611AFF" w:rsidRPr="00611AFF">
              <w:rPr>
                <w:lang w:val="en-US"/>
              </w:rPr>
              <w:t>mysql</w:t>
            </w:r>
            <w:proofErr w:type="spellEnd"/>
            <w:r w:rsidR="00611AFF" w:rsidRPr="00611AFF">
              <w:rPr>
                <w:lang w:val="en-US"/>
              </w:rPr>
              <w:t xml:space="preserve"> server</w:t>
            </w:r>
          </w:p>
        </w:tc>
      </w:tr>
      <w:tr w:rsidR="00611AFF" w:rsidRPr="00611AFF" w14:paraId="1CF4F70D" w14:textId="77777777" w:rsidTr="00611A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4F70C" w14:textId="573EAFA6" w:rsidR="00611AFF" w:rsidRPr="00611AFF" w:rsidRDefault="000C1007" w:rsidP="00611AFF">
            <w:pPr>
              <w:rPr>
                <w:lang w:val="en-US"/>
              </w:rPr>
            </w:pPr>
            <w:r>
              <w:rPr>
                <w:noProof/>
              </w:rPr>
            </w:r>
            <w:r w:rsidR="000C1007">
              <w:rPr>
                <w:noProof/>
              </w:rPr>
              <w:pict w14:anchorId="1CF4F73A">
                <v:shape id="_x0000_i1046" type="#_x0000_t75" alt="" style="width:18pt;height:16.05pt;mso-width-percent:0;mso-height-percent:0;mso-width-percent:0;mso-height-percent:0">
                  <v:imagedata r:id="rId12" o:title=""/>
                </v:shape>
              </w:pict>
            </w:r>
            <w:r w:rsidR="00611AFF" w:rsidRPr="00611AFF">
              <w:rPr>
                <w:lang w:val="en-US"/>
              </w:rPr>
              <w:t xml:space="preserve">Used to create a </w:t>
            </w:r>
            <w:proofErr w:type="spellStart"/>
            <w:r w:rsidR="00611AFF" w:rsidRPr="00611AFF">
              <w:rPr>
                <w:lang w:val="en-US"/>
              </w:rPr>
              <w:t>persistant</w:t>
            </w:r>
            <w:proofErr w:type="spellEnd"/>
            <w:r w:rsidR="00611AFF" w:rsidRPr="00611AFF">
              <w:rPr>
                <w:lang w:val="en-US"/>
              </w:rPr>
              <w:t xml:space="preserve"> connection to </w:t>
            </w:r>
            <w:proofErr w:type="spellStart"/>
            <w:r w:rsidR="00611AFF" w:rsidRPr="00611AFF">
              <w:rPr>
                <w:lang w:val="en-US"/>
              </w:rPr>
              <w:t>mysql</w:t>
            </w:r>
            <w:proofErr w:type="spellEnd"/>
            <w:r w:rsidR="00611AFF" w:rsidRPr="00611AFF">
              <w:rPr>
                <w:lang w:val="en-US"/>
              </w:rPr>
              <w:t xml:space="preserve"> server.</w:t>
            </w:r>
          </w:p>
        </w:tc>
      </w:tr>
      <w:tr w:rsidR="00611AFF" w:rsidRPr="00611AFF" w14:paraId="1CF4F710" w14:textId="77777777" w:rsidTr="00611A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4F70E" w14:textId="5B65B94C" w:rsidR="00611AFF" w:rsidRDefault="000C1007" w:rsidP="00611AFF">
            <w:pPr>
              <w:rPr>
                <w:lang w:val="en-US"/>
              </w:rPr>
            </w:pPr>
            <w:r>
              <w:rPr>
                <w:noProof/>
              </w:rPr>
            </w:r>
            <w:r w:rsidR="000C1007">
              <w:rPr>
                <w:noProof/>
              </w:rPr>
              <w:pict w14:anchorId="1CF4F73B">
                <v:shape id="_x0000_i1047" type="#_x0000_t75" alt="" style="width:18pt;height:16.05pt;mso-width-percent:0;mso-height-percent:0;mso-width-percent:0;mso-height-percent:0">
                  <v:imagedata r:id="rId12" o:title=""/>
                </v:shape>
              </w:pict>
            </w:r>
            <w:r w:rsidR="00611AFF" w:rsidRPr="00611AFF">
              <w:rPr>
                <w:lang w:val="en-US"/>
              </w:rPr>
              <w:t>Used to return an identifier of an existing open connection before opening new connection.</w:t>
            </w:r>
          </w:p>
          <w:p w14:paraId="1CF4F70F" w14:textId="1AC3229A" w:rsidR="00611AFF" w:rsidRPr="00611AFF" w:rsidRDefault="000C1007" w:rsidP="00611AFF">
            <w:pPr>
              <w:rPr>
                <w:lang w:val="en-US"/>
              </w:rPr>
            </w:pPr>
            <w:r>
              <w:rPr>
                <w:noProof/>
              </w:rPr>
            </w:r>
            <w:r w:rsidR="000C1007">
              <w:rPr>
                <w:noProof/>
              </w:rPr>
              <w:pict w14:anchorId="1CF4F73C">
                <v:shape id="_x0000_i1048" type="#_x0000_t75" alt="" style="width:18pt;height:16.05pt;mso-width-percent:0;mso-height-percent:0;mso-width-percent:0;mso-height-percent:0">
                  <v:imagedata r:id="rId12" o:title=""/>
                </v:shape>
              </w:pict>
            </w:r>
            <w:r w:rsidR="00611AFF" w:rsidRPr="002D01DF">
              <w:rPr>
                <w:color w:val="F2F2F2" w:themeColor="background2"/>
                <w:highlight w:val="darkGreen"/>
                <w:lang w:val="en-US"/>
              </w:rPr>
              <w:t>Both b and c</w:t>
            </w:r>
          </w:p>
        </w:tc>
      </w:tr>
      <w:tr w:rsidR="00611AFF" w:rsidRPr="00611AFF" w14:paraId="1CF4F720" w14:textId="77777777" w:rsidTr="00611AF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CF4F711" w14:textId="77777777" w:rsidR="00611AFF" w:rsidRPr="00611AFF" w:rsidRDefault="00611AFF" w:rsidP="00611AF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lastRenderedPageBreak/>
              <w:t>Exercise 2: MySQL</w:t>
            </w:r>
          </w:p>
          <w:p w14:paraId="1CF4F712" w14:textId="77777777" w:rsidR="00A16AB8" w:rsidRDefault="00A16AB8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the following code please explain the final result. </w:t>
            </w:r>
          </w:p>
          <w:p w14:paraId="1CF4F713" w14:textId="77777777" w:rsidR="003526D4" w:rsidRDefault="007336F3" w:rsidP="00611AFF">
            <w:pPr>
              <w:rPr>
                <w:lang w:val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CF4F73D" wp14:editId="107111DB">
                  <wp:extent cx="5400040" cy="1544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p_norma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43" cy="15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4F714" w14:textId="77777777" w:rsidR="00A16AB8" w:rsidRDefault="003728B5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What does the </w:t>
            </w:r>
            <w:r w:rsidRPr="003526D4">
              <w:rPr>
                <w:b/>
                <w:lang w:val="en-US"/>
              </w:rPr>
              <w:t>count</w:t>
            </w:r>
            <w:r>
              <w:rPr>
                <w:lang w:val="en-US"/>
              </w:rPr>
              <w:t xml:space="preserve"> variable stores</w:t>
            </w:r>
            <w:r w:rsidR="003526D4">
              <w:rPr>
                <w:lang w:val="en-US"/>
              </w:rPr>
              <w:t>?</w:t>
            </w:r>
          </w:p>
          <w:p w14:paraId="1CF4F715" w14:textId="2B1F731C" w:rsidR="003526D4" w:rsidRPr="002D01DF" w:rsidRDefault="00963EF9" w:rsidP="00611AFF">
            <w:pPr>
              <w:rPr>
                <w:color w:val="F2F2F2" w:themeColor="background2"/>
                <w:lang w:val="en-US"/>
              </w:rPr>
            </w:pP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The total of </w:t>
            </w:r>
            <w:r w:rsidR="002D01DF" w:rsidRPr="002D01DF">
              <w:rPr>
                <w:color w:val="F2F2F2" w:themeColor="background2"/>
                <w:highlight w:val="darkGreen"/>
                <w:lang w:val="en-US"/>
              </w:rPr>
              <w:t>modules of every course section</w:t>
            </w:r>
          </w:p>
          <w:p w14:paraId="1CF4F716" w14:textId="77777777" w:rsidR="003728B5" w:rsidRDefault="003728B5" w:rsidP="003728B5">
            <w:pPr>
              <w:rPr>
                <w:lang w:val="en-US"/>
              </w:rPr>
            </w:pPr>
            <w:r>
              <w:rPr>
                <w:lang w:val="en-US"/>
              </w:rPr>
              <w:t xml:space="preserve">What does the </w:t>
            </w:r>
            <w:proofErr w:type="spellStart"/>
            <w:r w:rsidRPr="003526D4">
              <w:rPr>
                <w:b/>
                <w:lang w:val="en-US"/>
              </w:rPr>
              <w:t>completedtotal</w:t>
            </w:r>
            <w:proofErr w:type="spellEnd"/>
            <w:r>
              <w:rPr>
                <w:lang w:val="en-US"/>
              </w:rPr>
              <w:t xml:space="preserve"> variable stores</w:t>
            </w:r>
            <w:r w:rsidR="003526D4">
              <w:rPr>
                <w:lang w:val="en-US"/>
              </w:rPr>
              <w:t>?</w:t>
            </w:r>
          </w:p>
          <w:p w14:paraId="1CF4F717" w14:textId="09ED0695" w:rsidR="003728B5" w:rsidRPr="002D01DF" w:rsidRDefault="000C1007" w:rsidP="00611AFF">
            <w:pPr>
              <w:rPr>
                <w:color w:val="F2F2F2" w:themeColor="background2"/>
                <w:lang w:val="en-US"/>
              </w:rPr>
            </w:pP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If </w:t>
            </w:r>
            <w:proofErr w:type="gramStart"/>
            <w:r w:rsidRPr="002D01DF">
              <w:rPr>
                <w:color w:val="F2F2F2" w:themeColor="background2"/>
                <w:highlight w:val="darkGreen"/>
                <w:lang w:val="en-US"/>
              </w:rPr>
              <w:t>there</w:t>
            </w:r>
            <w:proofErr w:type="gramEnd"/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 visible modules the </w:t>
            </w:r>
            <w:proofErr w:type="spellStart"/>
            <w:r w:rsidRPr="002D01DF">
              <w:rPr>
                <w:color w:val="F2F2F2" w:themeColor="background2"/>
                <w:highlight w:val="darkGreen"/>
                <w:lang w:val="en-US"/>
              </w:rPr>
              <w:t>completedtotal</w:t>
            </w:r>
            <w:proofErr w:type="spellEnd"/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 variable stores the </w:t>
            </w:r>
            <w:r w:rsidR="00963EF9" w:rsidRPr="002D01DF">
              <w:rPr>
                <w:color w:val="F2F2F2" w:themeColor="background2"/>
                <w:highlight w:val="darkGreen"/>
                <w:lang w:val="en-US"/>
              </w:rPr>
              <w:t xml:space="preserve">total of </w:t>
            </w:r>
            <w:r w:rsidR="002D01DF" w:rsidRPr="002D01DF">
              <w:rPr>
                <w:color w:val="F2F2F2" w:themeColor="background2"/>
                <w:highlight w:val="darkGreen"/>
                <w:lang w:val="en-US"/>
              </w:rPr>
              <w:t>modules</w:t>
            </w:r>
            <w:r w:rsidR="00963EF9" w:rsidRPr="002D01DF">
              <w:rPr>
                <w:color w:val="F2F2F2" w:themeColor="background2"/>
                <w:highlight w:val="darkGreen"/>
                <w:lang w:val="en-US"/>
              </w:rPr>
              <w:t xml:space="preserve"> completed as 1 and if the conditional is again fulfilled adds another and so on.</w:t>
            </w:r>
            <w:r w:rsidR="00963EF9" w:rsidRPr="002D01DF">
              <w:rPr>
                <w:color w:val="F2F2F2" w:themeColor="background2"/>
                <w:lang w:val="en-US"/>
              </w:rPr>
              <w:t xml:space="preserve"> </w:t>
            </w:r>
          </w:p>
          <w:p w14:paraId="1CF4F718" w14:textId="77777777" w:rsidR="003526D4" w:rsidRDefault="003526D4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Once the code is executed, </w:t>
            </w:r>
            <w:r w:rsidR="007336F3">
              <w:rPr>
                <w:lang w:val="en-US"/>
              </w:rPr>
              <w:t xml:space="preserve">what is the result stored in percentage </w:t>
            </w:r>
            <w:r w:rsidR="007336F3" w:rsidRPr="007336F3">
              <w:rPr>
                <w:b/>
                <w:lang w:val="en-US"/>
              </w:rPr>
              <w:t>variable</w:t>
            </w:r>
            <w:r>
              <w:rPr>
                <w:lang w:val="en-US"/>
              </w:rPr>
              <w:t xml:space="preserve">? </w:t>
            </w:r>
          </w:p>
          <w:p w14:paraId="1CF4F719" w14:textId="6973E48A" w:rsidR="003526D4" w:rsidRPr="002D01DF" w:rsidRDefault="000C1007" w:rsidP="00611AFF">
            <w:pPr>
              <w:rPr>
                <w:color w:val="F2F2F2" w:themeColor="background2"/>
                <w:lang w:val="en-US"/>
              </w:rPr>
            </w:pP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The percentage of </w:t>
            </w:r>
            <w:r w:rsidR="002D01DF" w:rsidRPr="002D01DF">
              <w:rPr>
                <w:color w:val="F2F2F2" w:themeColor="background2"/>
                <w:highlight w:val="darkGreen"/>
                <w:lang w:val="en-US"/>
              </w:rPr>
              <w:t>modules</w:t>
            </w: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 complete </w:t>
            </w:r>
            <w:r w:rsidRPr="002D01DF">
              <w:rPr>
                <w:color w:val="F2F2F2" w:themeColor="background2"/>
                <w:highlight w:val="darkGreen"/>
                <w:lang w:val="en-US"/>
              </w:rPr>
              <w:t>of</w:t>
            </w: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 the total </w:t>
            </w:r>
            <w:r w:rsidR="002D01DF" w:rsidRPr="002D01DF">
              <w:rPr>
                <w:color w:val="F2F2F2" w:themeColor="background2"/>
                <w:highlight w:val="darkGreen"/>
                <w:lang w:val="en-US"/>
              </w:rPr>
              <w:t>modules</w:t>
            </w:r>
            <w:r w:rsidRPr="002D01DF">
              <w:rPr>
                <w:color w:val="F2F2F2" w:themeColor="background2"/>
                <w:highlight w:val="darkGreen"/>
                <w:lang w:val="en-US"/>
              </w:rPr>
              <w:t xml:space="preserve"> of a </w:t>
            </w:r>
            <w:r w:rsidR="002D01DF" w:rsidRPr="002D01DF">
              <w:rPr>
                <w:color w:val="F2F2F2" w:themeColor="background2"/>
                <w:highlight w:val="darkGreen"/>
                <w:lang w:val="en-US"/>
              </w:rPr>
              <w:t>course section</w:t>
            </w:r>
            <w:r w:rsidRPr="002D01DF">
              <w:rPr>
                <w:color w:val="F2F2F2" w:themeColor="background2"/>
                <w:lang w:val="en-US"/>
              </w:rPr>
              <w:t>.</w:t>
            </w:r>
          </w:p>
          <w:p w14:paraId="1CF4F71A" w14:textId="77777777" w:rsidR="007336F3" w:rsidRDefault="007336F3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What happens if there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no visible modules?</w:t>
            </w:r>
          </w:p>
          <w:p w14:paraId="1CF4F71B" w14:textId="047DCED1" w:rsidR="003728B5" w:rsidRDefault="000C1007" w:rsidP="00611AFF">
            <w:pPr>
              <w:rPr>
                <w:lang w:val="en-US"/>
              </w:rPr>
            </w:pPr>
            <w:r w:rsidRPr="002D01DF">
              <w:rPr>
                <w:highlight w:val="darkGreen"/>
                <w:lang w:val="en-US"/>
              </w:rPr>
              <w:t xml:space="preserve">It exits from the foreach </w:t>
            </w:r>
            <w:proofErr w:type="spellStart"/>
            <w:r w:rsidRPr="002D01DF">
              <w:rPr>
                <w:highlight w:val="darkGreen"/>
                <w:lang w:val="en-US"/>
              </w:rPr>
              <w:t>bucle</w:t>
            </w:r>
            <w:proofErr w:type="spellEnd"/>
            <w:r w:rsidRPr="002D01DF">
              <w:rPr>
                <w:highlight w:val="darkGreen"/>
                <w:lang w:val="en-US"/>
              </w:rPr>
              <w:t xml:space="preserve"> of counting modules and stores the percentage of </w:t>
            </w:r>
            <w:r w:rsidR="002D01DF" w:rsidRPr="002D01DF">
              <w:rPr>
                <w:highlight w:val="darkGreen"/>
                <w:lang w:val="en-US"/>
              </w:rPr>
              <w:t>modules</w:t>
            </w:r>
            <w:r w:rsidRPr="002D01DF">
              <w:rPr>
                <w:highlight w:val="darkGreen"/>
                <w:lang w:val="en-US"/>
              </w:rPr>
              <w:t xml:space="preserve"> complete of the total </w:t>
            </w:r>
            <w:r w:rsidR="002D01DF" w:rsidRPr="002D01DF">
              <w:rPr>
                <w:highlight w:val="darkGreen"/>
                <w:lang w:val="en-US"/>
              </w:rPr>
              <w:t xml:space="preserve">modules </w:t>
            </w:r>
            <w:r w:rsidRPr="002D01DF">
              <w:rPr>
                <w:highlight w:val="darkGreen"/>
                <w:lang w:val="en-US"/>
              </w:rPr>
              <w:t xml:space="preserve">of a </w:t>
            </w:r>
            <w:r w:rsidR="002D01DF" w:rsidRPr="002D01DF">
              <w:rPr>
                <w:highlight w:val="darkGreen"/>
                <w:lang w:val="en-US"/>
              </w:rPr>
              <w:t>section which means zero</w:t>
            </w:r>
            <w:r w:rsidRPr="002D01DF">
              <w:rPr>
                <w:highlight w:val="darkGreen"/>
                <w:lang w:val="en-US"/>
              </w:rPr>
              <w:t>.</w:t>
            </w:r>
          </w:p>
          <w:p w14:paraId="1CF4F71C" w14:textId="77777777" w:rsidR="00611AFF" w:rsidRPr="00611AFF" w:rsidRDefault="00611AFF" w:rsidP="00611AF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Exercise 3: HTML 5, CSS3</w:t>
            </w:r>
          </w:p>
          <w:p w14:paraId="1CF4F71D" w14:textId="77777777" w:rsidR="00611AFF" w:rsidRDefault="00611AFF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The objective of this exercise is to demonstrate your knowledge in the use HTML5 and CSS3 in order to create a landing page. </w:t>
            </w:r>
          </w:p>
          <w:p w14:paraId="1CF4F71E" w14:textId="77777777" w:rsidR="00611AFF" w:rsidRDefault="00611AFF" w:rsidP="00611AFF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template using the following mock-up. Please take into consideration that is not necessary to include neither images nor content, for this use the CSS to show the spaces. </w:t>
            </w:r>
          </w:p>
          <w:p w14:paraId="1CF4F71F" w14:textId="77777777" w:rsidR="00A16AB8" w:rsidRPr="00611AFF" w:rsidRDefault="007950C0" w:rsidP="00611AF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A16AB8">
              <w:rPr>
                <w:lang w:val="en-US"/>
              </w:rPr>
              <w:t xml:space="preserve">As a result of the exercise please create a HTML and a CSS file. </w:t>
            </w:r>
          </w:p>
        </w:tc>
      </w:tr>
    </w:tbl>
    <w:p w14:paraId="1CF4F721" w14:textId="77777777" w:rsidR="00611AFF" w:rsidRPr="00611AFF" w:rsidRDefault="003728B5" w:rsidP="00611AFF">
      <w:pPr>
        <w:rPr>
          <w:lang w:val="en-U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CF4F73F" wp14:editId="1CF4F740">
            <wp:extent cx="5400040" cy="704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F722" w14:textId="77777777" w:rsidR="00611AFF" w:rsidRPr="00611AFF" w:rsidRDefault="00611AFF" w:rsidP="00611AFF">
      <w:pPr>
        <w:rPr>
          <w:lang w:val="en-US"/>
        </w:rPr>
      </w:pPr>
    </w:p>
    <w:p w14:paraId="1CF4F723" w14:textId="77777777" w:rsidR="00611AFF" w:rsidRPr="00611AFF" w:rsidRDefault="00611AFF" w:rsidP="00611AFF">
      <w:pPr>
        <w:rPr>
          <w:lang w:val="en-US"/>
        </w:rPr>
      </w:pPr>
    </w:p>
    <w:p w14:paraId="1CF4F724" w14:textId="77777777" w:rsidR="00F75C49" w:rsidRPr="00611AFF" w:rsidRDefault="00F75C49" w:rsidP="00611AFF"/>
    <w:sectPr w:rsidR="00F75C49" w:rsidRPr="00611AFF" w:rsidSect="00D12B0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701" w:bottom="1440" w:left="1701" w:header="1134" w:footer="1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F743" w14:textId="77777777" w:rsidR="00611AFF" w:rsidRDefault="00611AFF" w:rsidP="00580B07">
      <w:pPr>
        <w:spacing w:before="0" w:after="0" w:line="240" w:lineRule="auto"/>
      </w:pPr>
      <w:r>
        <w:separator/>
      </w:r>
    </w:p>
  </w:endnote>
  <w:endnote w:type="continuationSeparator" w:id="0">
    <w:p w14:paraId="1CF4F744" w14:textId="77777777" w:rsidR="00611AFF" w:rsidRDefault="00611AFF" w:rsidP="00580B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20B0604020202020204"/>
    <w:charset w:val="00"/>
    <w:family w:val="modern"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F749" w14:textId="77777777" w:rsidR="00611AFF" w:rsidRDefault="00611AFF">
    <w:pPr>
      <w:pStyle w:val="Footer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CF4F74D" wp14:editId="1CF4F74E">
              <wp:simplePos x="0" y="0"/>
              <wp:positionH relativeFrom="column">
                <wp:posOffset>0</wp:posOffset>
              </wp:positionH>
              <wp:positionV relativeFrom="paragraph">
                <wp:posOffset>262358</wp:posOffset>
              </wp:positionV>
              <wp:extent cx="5511800" cy="304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1"/>
                            <w:tblW w:w="5147" w:type="pct"/>
                            <w:tblInd w:w="-18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140"/>
                            <w:gridCol w:w="4500"/>
                          </w:tblGrid>
                          <w:tr w:rsidR="00611AFF" w:rsidRPr="00231002" w14:paraId="1CF4F757" w14:textId="77777777" w:rsidTr="00611AF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2396" w:type="pct"/>
                                <w:shd w:val="clear" w:color="auto" w:fill="auto"/>
                                <w:vAlign w:val="center"/>
                              </w:tcPr>
                              <w:p w14:paraId="1CF4F755" w14:textId="696C3A83" w:rsidR="00611AFF" w:rsidRDefault="00611AFF" w:rsidP="00611AFF">
                                <w:pPr>
                                  <w:pStyle w:val="Footer"/>
                                  <w:jc w:val="both"/>
                                </w:pPr>
                                <w:r>
                                  <w:t xml:space="preserve">Copyright 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 \@ "yyyy"  \* MERGEFORMAT </w:instrText>
                                </w:r>
                                <w:r>
                                  <w:fldChar w:fldCharType="separate"/>
                                </w:r>
                                <w:r w:rsidR="000C1007">
                                  <w:rPr>
                                    <w:noProof/>
                                  </w:rPr>
                                  <w:t>2024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| Bizagi</w:t>
                                </w:r>
                              </w:p>
                            </w:tc>
                            <w:tc>
                              <w:tcPr>
                                <w:tcW w:w="2604" w:type="pct"/>
                                <w:shd w:val="clear" w:color="auto" w:fill="auto"/>
                                <w:vAlign w:val="center"/>
                              </w:tcPr>
                              <w:p w14:paraId="1CF4F756" w14:textId="77777777" w:rsidR="00611AFF" w:rsidRPr="00231002" w:rsidRDefault="00611AFF" w:rsidP="00611AF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</w:rPr>
                                </w:pPr>
                                <w:r w:rsidRPr="00231002">
                                  <w:rPr>
                                    <w:b/>
                                    <w:i/>
                                  </w:rPr>
                                  <w:t>Confidential</w:t>
                                </w:r>
                              </w:p>
                            </w:tc>
                          </w:tr>
                        </w:tbl>
                        <w:p w14:paraId="1CF4F758" w14:textId="77777777" w:rsidR="00611AFF" w:rsidRPr="00F873E8" w:rsidRDefault="00611AFF" w:rsidP="00611AFF">
                          <w:pPr>
                            <w:rPr>
                              <w:color w:val="F2F2F2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F4F7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0.65pt;width:43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" filled="f" stroked="f">
              <v:textbox>
                <w:txbxContent>
                  <w:tbl>
                    <w:tblPr>
                      <w:tblStyle w:val="Table1"/>
                      <w:tblW w:w="5147" w:type="pct"/>
                      <w:tblInd w:w="-18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140"/>
                      <w:gridCol w:w="4500"/>
                    </w:tblGrid>
                    <w:tr w:rsidR="00611AFF" w:rsidRPr="00231002" w14:paraId="1CF4F757" w14:textId="77777777" w:rsidTr="00611AF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2396" w:type="pct"/>
                          <w:shd w:val="clear" w:color="auto" w:fill="auto"/>
                          <w:vAlign w:val="center"/>
                        </w:tcPr>
                        <w:p w14:paraId="1CF4F755" w14:textId="696C3A83" w:rsidR="00611AFF" w:rsidRDefault="00611AFF" w:rsidP="00611AFF">
                          <w:pPr>
                            <w:pStyle w:val="Footer"/>
                            <w:jc w:val="both"/>
                          </w:pPr>
                          <w:r>
                            <w:t xml:space="preserve">Copyright © </w:t>
                          </w: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 w:rsidR="000C1007">
                            <w:rPr>
                              <w:noProof/>
                            </w:rPr>
                            <w:t>2024</w:t>
                          </w:r>
                          <w:r>
                            <w:fldChar w:fldCharType="end"/>
                          </w:r>
                          <w:r>
                            <w:t xml:space="preserve"> | Bizagi</w:t>
                          </w:r>
                        </w:p>
                      </w:tc>
                      <w:tc>
                        <w:tcPr>
                          <w:tcW w:w="2604" w:type="pct"/>
                          <w:shd w:val="clear" w:color="auto" w:fill="auto"/>
                          <w:vAlign w:val="center"/>
                        </w:tcPr>
                        <w:p w14:paraId="1CF4F756" w14:textId="77777777" w:rsidR="00611AFF" w:rsidRPr="00231002" w:rsidRDefault="00611AFF" w:rsidP="00611AFF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</w:rPr>
                          </w:pPr>
                          <w:r w:rsidRPr="00231002">
                            <w:rPr>
                              <w:b/>
                              <w:i/>
                            </w:rPr>
                            <w:t>Confidential</w:t>
                          </w:r>
                        </w:p>
                      </w:tc>
                    </w:tr>
                  </w:tbl>
                  <w:p w14:paraId="1CF4F758" w14:textId="77777777" w:rsidR="00611AFF" w:rsidRPr="00F873E8" w:rsidRDefault="00611AFF" w:rsidP="00611AFF">
                    <w:pPr>
                      <w:rPr>
                        <w:color w:val="F2F2F2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F74B" w14:textId="77777777" w:rsidR="00611AFF" w:rsidRDefault="00611AFF">
    <w:pPr>
      <w:pStyle w:val="Footer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CF4F753" wp14:editId="1CF4F754">
              <wp:simplePos x="0" y="0"/>
              <wp:positionH relativeFrom="column">
                <wp:posOffset>-123190</wp:posOffset>
              </wp:positionH>
              <wp:positionV relativeFrom="paragraph">
                <wp:posOffset>-11061</wp:posOffset>
              </wp:positionV>
              <wp:extent cx="5816010" cy="839972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010" cy="83997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1"/>
                            <w:tblW w:w="5129" w:type="pct"/>
                            <w:tblInd w:w="-18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9101"/>
                          </w:tblGrid>
                          <w:tr w:rsidR="00611AFF" w:rsidRPr="00231002" w14:paraId="1CF4F767" w14:textId="77777777" w:rsidTr="00611AF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66" w14:textId="77777777" w:rsidR="00611AFF" w:rsidRPr="00DA470E" w:rsidRDefault="00611AFF" w:rsidP="00611AFF">
                                <w:pPr>
                                  <w:pStyle w:val="Legal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611AFF" w:rsidRPr="00231002" w14:paraId="1CF4F769" w14:textId="77777777" w:rsidTr="00611AFF"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68" w14:textId="692770C7" w:rsidR="00611AFF" w:rsidRPr="00DA470E" w:rsidRDefault="00611AFF" w:rsidP="00611AFF">
                                <w:pPr>
                                  <w:pStyle w:val="Footer"/>
                                  <w:jc w:val="center"/>
                                </w:pPr>
                                <w:r w:rsidRPr="00E30B30">
                                  <w:t>Copyright</w:t>
                                </w:r>
                                <w:r>
                                  <w:t xml:space="preserve"> 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 \@ "yyyy"  \* MERGEFORMAT </w:instrText>
                                </w:r>
                                <w:r>
                                  <w:fldChar w:fldCharType="separate"/>
                                </w:r>
                                <w:r w:rsidR="000C1007">
                                  <w:rPr>
                                    <w:noProof/>
                                  </w:rPr>
                                  <w:t>2024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| Bizagi</w:t>
                                </w:r>
                              </w:p>
                            </w:tc>
                          </w:tr>
                        </w:tbl>
                        <w:p w14:paraId="1CF4F76A" w14:textId="77777777" w:rsidR="00611AFF" w:rsidRPr="00F873E8" w:rsidRDefault="00611AFF" w:rsidP="00611AFF">
                          <w:pPr>
                            <w:rPr>
                              <w:color w:val="F2F2F2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F4F75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9.7pt;margin-top:-.85pt;width:457.95pt;height:66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" filled="f" stroked="f">
              <v:textbox>
                <w:txbxContent>
                  <w:tbl>
                    <w:tblPr>
                      <w:tblStyle w:val="Table1"/>
                      <w:tblW w:w="5129" w:type="pct"/>
                      <w:tblInd w:w="-18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9101"/>
                    </w:tblGrid>
                    <w:tr w:rsidR="00611AFF" w:rsidRPr="00231002" w14:paraId="1CF4F767" w14:textId="77777777" w:rsidTr="00611AF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66" w14:textId="77777777" w:rsidR="00611AFF" w:rsidRPr="00DA470E" w:rsidRDefault="00611AFF" w:rsidP="00611AFF">
                          <w:pPr>
                            <w:pStyle w:val="Legal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611AFF" w:rsidRPr="00231002" w14:paraId="1CF4F769" w14:textId="77777777" w:rsidTr="00611AFF"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68" w14:textId="692770C7" w:rsidR="00611AFF" w:rsidRPr="00DA470E" w:rsidRDefault="00611AFF" w:rsidP="00611AFF">
                          <w:pPr>
                            <w:pStyle w:val="Footer"/>
                            <w:jc w:val="center"/>
                          </w:pPr>
                          <w:r w:rsidRPr="00E30B30">
                            <w:t>Copyright</w:t>
                          </w:r>
                          <w:r>
                            <w:t xml:space="preserve"> © </w:t>
                          </w: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 w:rsidR="000C1007">
                            <w:rPr>
                              <w:noProof/>
                            </w:rPr>
                            <w:t>2024</w:t>
                          </w:r>
                          <w:r>
                            <w:fldChar w:fldCharType="end"/>
                          </w:r>
                          <w:r>
                            <w:t xml:space="preserve"> | Bizagi</w:t>
                          </w:r>
                        </w:p>
                      </w:tc>
                    </w:tr>
                  </w:tbl>
                  <w:p w14:paraId="1CF4F76A" w14:textId="77777777" w:rsidR="00611AFF" w:rsidRPr="00F873E8" w:rsidRDefault="00611AFF" w:rsidP="00611AFF">
                    <w:pPr>
                      <w:rPr>
                        <w:color w:val="F2F2F2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CF4F74C" w14:textId="77777777" w:rsidR="00611AFF" w:rsidRDefault="0061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F741" w14:textId="77777777" w:rsidR="00611AFF" w:rsidRDefault="00611AFF" w:rsidP="00580B07">
      <w:pPr>
        <w:spacing w:before="0" w:after="0" w:line="240" w:lineRule="auto"/>
      </w:pPr>
      <w:r>
        <w:separator/>
      </w:r>
    </w:p>
  </w:footnote>
  <w:footnote w:type="continuationSeparator" w:id="0">
    <w:p w14:paraId="1CF4F742" w14:textId="77777777" w:rsidR="00611AFF" w:rsidRDefault="00611AFF" w:rsidP="00580B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1"/>
      <w:tblW w:w="5186" w:type="pct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1"/>
      <w:gridCol w:w="4569"/>
    </w:tblGrid>
    <w:tr w:rsidR="00611AFF" w14:paraId="1CF4F747" w14:textId="77777777" w:rsidTr="00EA2E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94"/>
        <w:jc w:val="right"/>
      </w:trPr>
      <w:tc>
        <w:tcPr>
          <w:tcW w:w="2410" w:type="pct"/>
          <w:shd w:val="clear" w:color="auto" w:fill="auto"/>
          <w:vAlign w:val="center"/>
        </w:tcPr>
        <w:p w14:paraId="1CF4F745" w14:textId="77777777" w:rsidR="00611AFF" w:rsidRDefault="00611AFF" w:rsidP="0054033D">
          <w:pPr>
            <w:pStyle w:val="Header"/>
          </w:pPr>
        </w:p>
      </w:tc>
      <w:tc>
        <w:tcPr>
          <w:tcW w:w="2590" w:type="pct"/>
          <w:shd w:val="clear" w:color="auto" w:fill="auto"/>
        </w:tcPr>
        <w:p w14:paraId="1CF4F746" w14:textId="77777777" w:rsidR="00611AFF" w:rsidRDefault="00611AFF" w:rsidP="00611AFF">
          <w:pPr>
            <w:pStyle w:val="Header"/>
            <w:ind w:right="-108"/>
          </w:pPr>
        </w:p>
      </w:tc>
    </w:tr>
  </w:tbl>
  <w:p w14:paraId="1CF4F748" w14:textId="77777777" w:rsidR="00611AFF" w:rsidRDefault="00611AFF" w:rsidP="00AC5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F74A" w14:textId="3F580B5A" w:rsidR="00611AFF" w:rsidRDefault="0093532E">
    <w:pPr>
      <w:pStyle w:val="Header"/>
    </w:pPr>
    <w:r w:rsidRPr="00D73EBD">
      <w:rPr>
        <w:noProof/>
        <w:lang w:val="es-CO" w:eastAsia="es-CO"/>
      </w:rPr>
      <w:drawing>
        <wp:anchor distT="0" distB="0" distL="114300" distR="114300" simplePos="0" relativeHeight="251672576" behindDoc="0" locked="0" layoutInCell="1" allowOverlap="1" wp14:anchorId="1CF4F751" wp14:editId="5281869B">
          <wp:simplePos x="0" y="0"/>
          <wp:positionH relativeFrom="column">
            <wp:posOffset>-118110</wp:posOffset>
          </wp:positionH>
          <wp:positionV relativeFrom="paragraph">
            <wp:posOffset>-372110</wp:posOffset>
          </wp:positionV>
          <wp:extent cx="1231265" cy="338455"/>
          <wp:effectExtent l="0" t="0" r="6985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65" cy="338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AFF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F4F74F" wp14:editId="2FB8420E">
              <wp:simplePos x="0" y="0"/>
              <wp:positionH relativeFrom="column">
                <wp:posOffset>2282825</wp:posOffset>
              </wp:positionH>
              <wp:positionV relativeFrom="paragraph">
                <wp:posOffset>-347980</wp:posOffset>
              </wp:positionV>
              <wp:extent cx="3429000" cy="304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1"/>
                            <w:tblW w:w="4988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105"/>
                          </w:tblGrid>
                          <w:tr w:rsidR="00611AFF" w14:paraId="1CF4F75A" w14:textId="77777777" w:rsidTr="00611AF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59" w14:textId="77777777" w:rsidR="00611AFF" w:rsidRDefault="002D01DF" w:rsidP="00F75C49">
                                <w:pPr>
                                  <w:pStyle w:val="Head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409842307"/>
                                    <w:placeholder>
                                      <w:docPart w:val="9D3AC056F7834E119DDE7027AA629AB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1AFF">
                                      <w:t>Bizagi Technical Test</w:t>
                                    </w:r>
                                  </w:sdtContent>
                                </w:sdt>
                                <w:r w:rsidR="00611AFF">
                                  <w:t xml:space="preserve"> </w:t>
                                </w:r>
                              </w:p>
                            </w:tc>
                          </w:tr>
                          <w:tr w:rsidR="00611AFF" w14:paraId="1CF4F75C" w14:textId="77777777" w:rsidTr="00611AFF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5B" w14:textId="77777777" w:rsidR="00611AFF" w:rsidRPr="00231002" w:rsidRDefault="00611AFF" w:rsidP="00611AFF">
                                <w:pPr>
                                  <w:pStyle w:val="Header"/>
                                </w:pPr>
                              </w:p>
                            </w:tc>
                          </w:tr>
                          <w:tr w:rsidR="00611AFF" w14:paraId="1CF4F75E" w14:textId="77777777" w:rsidTr="00611AFF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5D" w14:textId="77777777" w:rsidR="00611AFF" w:rsidRPr="00231002" w:rsidRDefault="00611AFF" w:rsidP="00611AFF">
                                <w:pPr>
                                  <w:pStyle w:val="Header"/>
                                </w:pPr>
                              </w:p>
                            </w:tc>
                          </w:tr>
                          <w:tr w:rsidR="00611AFF" w14:paraId="1CF4F760" w14:textId="77777777" w:rsidTr="00611AFF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5F" w14:textId="77777777" w:rsidR="00611AFF" w:rsidRPr="00231002" w:rsidRDefault="00611AFF" w:rsidP="00611AFF">
                                <w:pPr>
                                  <w:pStyle w:val="Header"/>
                                </w:pPr>
                              </w:p>
                            </w:tc>
                          </w:tr>
                          <w:tr w:rsidR="00611AFF" w14:paraId="1CF4F762" w14:textId="77777777" w:rsidTr="00611AFF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61" w14:textId="77777777" w:rsidR="00611AFF" w:rsidRPr="00231002" w:rsidRDefault="00611AFF" w:rsidP="00611AFF">
                                <w:pPr>
                                  <w:pStyle w:val="Header"/>
                                </w:pPr>
                              </w:p>
                            </w:tc>
                          </w:tr>
                          <w:tr w:rsidR="00611AFF" w14:paraId="1CF4F764" w14:textId="77777777" w:rsidTr="00611AFF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CF4F763" w14:textId="77777777" w:rsidR="00611AFF" w:rsidRPr="00231002" w:rsidRDefault="00611AFF" w:rsidP="00611AFF">
                                <w:pPr>
                                  <w:pStyle w:val="Header"/>
                                </w:pPr>
                              </w:p>
                            </w:tc>
                          </w:tr>
                        </w:tbl>
                        <w:p w14:paraId="1CF4F765" w14:textId="77777777" w:rsidR="00611AFF" w:rsidRDefault="00611AFF" w:rsidP="00611AF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F4F7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79.75pt;margin-top:-27.4pt;width:270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" filled="f" stroked="f" strokeweight=".5pt">
              <v:textbox>
                <w:txbxContent>
                  <w:tbl>
                    <w:tblPr>
                      <w:tblStyle w:val="Table1"/>
                      <w:tblW w:w="4988" w:type="pc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105"/>
                    </w:tblGrid>
                    <w:tr w:rsidR="00611AFF" w14:paraId="1CF4F75A" w14:textId="77777777" w:rsidTr="00611AF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59" w14:textId="77777777" w:rsidR="00611AFF" w:rsidRDefault="002D01DF" w:rsidP="00F75C49">
                          <w:pPr>
                            <w:pStyle w:val="Header"/>
                          </w:pPr>
                          <w:sdt>
                            <w:sdtPr>
                              <w:alias w:val="Title"/>
                              <w:tag w:val=""/>
                              <w:id w:val="-1409842307"/>
                              <w:placeholder>
                                <w:docPart w:val="9D3AC056F7834E119DDE7027AA629A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1AFF">
                                <w:t>Bizagi Technical Test</w:t>
                              </w:r>
                            </w:sdtContent>
                          </w:sdt>
                          <w:r w:rsidR="00611AFF">
                            <w:t xml:space="preserve"> </w:t>
                          </w:r>
                        </w:p>
                      </w:tc>
                    </w:tr>
                    <w:tr w:rsidR="00611AFF" w14:paraId="1CF4F75C" w14:textId="77777777" w:rsidTr="00611AFF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5B" w14:textId="77777777" w:rsidR="00611AFF" w:rsidRPr="00231002" w:rsidRDefault="00611AFF" w:rsidP="00611AFF">
                          <w:pPr>
                            <w:pStyle w:val="Header"/>
                          </w:pPr>
                        </w:p>
                      </w:tc>
                    </w:tr>
                    <w:tr w:rsidR="00611AFF" w14:paraId="1CF4F75E" w14:textId="77777777" w:rsidTr="00611AFF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5D" w14:textId="77777777" w:rsidR="00611AFF" w:rsidRPr="00231002" w:rsidRDefault="00611AFF" w:rsidP="00611AFF">
                          <w:pPr>
                            <w:pStyle w:val="Header"/>
                          </w:pPr>
                        </w:p>
                      </w:tc>
                    </w:tr>
                    <w:tr w:rsidR="00611AFF" w14:paraId="1CF4F760" w14:textId="77777777" w:rsidTr="00611AFF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5F" w14:textId="77777777" w:rsidR="00611AFF" w:rsidRPr="00231002" w:rsidRDefault="00611AFF" w:rsidP="00611AFF">
                          <w:pPr>
                            <w:pStyle w:val="Header"/>
                          </w:pPr>
                        </w:p>
                      </w:tc>
                    </w:tr>
                    <w:tr w:rsidR="00611AFF" w14:paraId="1CF4F762" w14:textId="77777777" w:rsidTr="00611AFF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61" w14:textId="77777777" w:rsidR="00611AFF" w:rsidRPr="00231002" w:rsidRDefault="00611AFF" w:rsidP="00611AFF">
                          <w:pPr>
                            <w:pStyle w:val="Header"/>
                          </w:pPr>
                        </w:p>
                      </w:tc>
                    </w:tr>
                    <w:tr w:rsidR="00611AFF" w14:paraId="1CF4F764" w14:textId="77777777" w:rsidTr="00611AFF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CF4F763" w14:textId="77777777" w:rsidR="00611AFF" w:rsidRPr="00231002" w:rsidRDefault="00611AFF" w:rsidP="00611AFF">
                          <w:pPr>
                            <w:pStyle w:val="Header"/>
                          </w:pPr>
                        </w:p>
                      </w:tc>
                    </w:tr>
                  </w:tbl>
                  <w:p w14:paraId="1CF4F765" w14:textId="77777777" w:rsidR="00611AFF" w:rsidRDefault="00611AFF" w:rsidP="00611AFF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88B"/>
    <w:multiLevelType w:val="hybridMultilevel"/>
    <w:tmpl w:val="385EFC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EA3"/>
    <w:multiLevelType w:val="hybridMultilevel"/>
    <w:tmpl w:val="29B44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2E"/>
    <w:multiLevelType w:val="multilevel"/>
    <w:tmpl w:val="216CB7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97130C"/>
    <w:multiLevelType w:val="hybridMultilevel"/>
    <w:tmpl w:val="D0C0041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37792"/>
    <w:multiLevelType w:val="hybridMultilevel"/>
    <w:tmpl w:val="008899D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77DF"/>
    <w:multiLevelType w:val="hybridMultilevel"/>
    <w:tmpl w:val="2FF64D54"/>
    <w:lvl w:ilvl="0" w:tplc="FE64D72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E76EC"/>
    <w:multiLevelType w:val="hybridMultilevel"/>
    <w:tmpl w:val="3FCAAD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2ACF"/>
    <w:multiLevelType w:val="hybridMultilevel"/>
    <w:tmpl w:val="5A0E49B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000"/>
    <w:multiLevelType w:val="hybridMultilevel"/>
    <w:tmpl w:val="0E4A7DCC"/>
    <w:lvl w:ilvl="0" w:tplc="A5902B0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735A0"/>
    <w:multiLevelType w:val="hybridMultilevel"/>
    <w:tmpl w:val="60762988"/>
    <w:lvl w:ilvl="0" w:tplc="DC4E41AE">
      <w:start w:val="1"/>
      <w:numFmt w:val="bullet"/>
      <w:lvlText w:val="•"/>
      <w:lvlJc w:val="left"/>
      <w:pPr>
        <w:ind w:left="1080" w:hanging="720"/>
      </w:pPr>
      <w:rPr>
        <w:rFonts w:ascii="Segoe UI Semilight" w:eastAsiaTheme="minorHAnsi" w:hAnsi="Segoe UI Semilight" w:cs="Segoe UI Semi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62014"/>
    <w:multiLevelType w:val="hybridMultilevel"/>
    <w:tmpl w:val="90BE77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76E59"/>
    <w:multiLevelType w:val="hybridMultilevel"/>
    <w:tmpl w:val="036204E8"/>
    <w:lvl w:ilvl="0" w:tplc="75A49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3199A"/>
    <w:multiLevelType w:val="hybridMultilevel"/>
    <w:tmpl w:val="5A0E49B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367DC"/>
    <w:multiLevelType w:val="hybridMultilevel"/>
    <w:tmpl w:val="5A0E49B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F2382"/>
    <w:multiLevelType w:val="hybridMultilevel"/>
    <w:tmpl w:val="F4BC6220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56"/>
    <w:multiLevelType w:val="multilevel"/>
    <w:tmpl w:val="216CB7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E046E6"/>
    <w:multiLevelType w:val="hybridMultilevel"/>
    <w:tmpl w:val="61EE55E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A70C6"/>
    <w:multiLevelType w:val="multilevel"/>
    <w:tmpl w:val="216CB7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A25D00"/>
    <w:multiLevelType w:val="multilevel"/>
    <w:tmpl w:val="216CB7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EC1314F"/>
    <w:multiLevelType w:val="hybridMultilevel"/>
    <w:tmpl w:val="0F64E4CC"/>
    <w:lvl w:ilvl="0" w:tplc="05446408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6862AA"/>
    <w:multiLevelType w:val="hybridMultilevel"/>
    <w:tmpl w:val="A2229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D5383"/>
    <w:multiLevelType w:val="hybridMultilevel"/>
    <w:tmpl w:val="C7CA4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C3C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970B0"/>
    <w:multiLevelType w:val="hybridMultilevel"/>
    <w:tmpl w:val="676635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E0FA3"/>
    <w:multiLevelType w:val="hybridMultilevel"/>
    <w:tmpl w:val="A11C2324"/>
    <w:lvl w:ilvl="0" w:tplc="A5902B0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632022">
    <w:abstractNumId w:val="19"/>
  </w:num>
  <w:num w:numId="2" w16cid:durableId="1495141811">
    <w:abstractNumId w:val="18"/>
  </w:num>
  <w:num w:numId="3" w16cid:durableId="602883883">
    <w:abstractNumId w:val="2"/>
  </w:num>
  <w:num w:numId="4" w16cid:durableId="424309049">
    <w:abstractNumId w:val="0"/>
  </w:num>
  <w:num w:numId="5" w16cid:durableId="376048405">
    <w:abstractNumId w:val="4"/>
  </w:num>
  <w:num w:numId="6" w16cid:durableId="1633710974">
    <w:abstractNumId w:val="17"/>
  </w:num>
  <w:num w:numId="7" w16cid:durableId="1392801230">
    <w:abstractNumId w:val="15"/>
  </w:num>
  <w:num w:numId="8" w16cid:durableId="1347554918">
    <w:abstractNumId w:val="16"/>
  </w:num>
  <w:num w:numId="9" w16cid:durableId="1209146773">
    <w:abstractNumId w:val="14"/>
  </w:num>
  <w:num w:numId="10" w16cid:durableId="573899689">
    <w:abstractNumId w:val="10"/>
  </w:num>
  <w:num w:numId="11" w16cid:durableId="218133951">
    <w:abstractNumId w:val="3"/>
  </w:num>
  <w:num w:numId="12" w16cid:durableId="323439523">
    <w:abstractNumId w:val="13"/>
  </w:num>
  <w:num w:numId="13" w16cid:durableId="1017543815">
    <w:abstractNumId w:val="12"/>
  </w:num>
  <w:num w:numId="14" w16cid:durableId="1290865644">
    <w:abstractNumId w:val="7"/>
  </w:num>
  <w:num w:numId="15" w16cid:durableId="312291970">
    <w:abstractNumId w:val="9"/>
  </w:num>
  <w:num w:numId="16" w16cid:durableId="663633042">
    <w:abstractNumId w:val="1"/>
  </w:num>
  <w:num w:numId="17" w16cid:durableId="1151290794">
    <w:abstractNumId w:val="20"/>
  </w:num>
  <w:num w:numId="18" w16cid:durableId="2019769583">
    <w:abstractNumId w:val="21"/>
  </w:num>
  <w:num w:numId="19" w16cid:durableId="1714036597">
    <w:abstractNumId w:val="5"/>
  </w:num>
  <w:num w:numId="20" w16cid:durableId="1672757878">
    <w:abstractNumId w:val="23"/>
  </w:num>
  <w:num w:numId="21" w16cid:durableId="1812477007">
    <w:abstractNumId w:val="8"/>
  </w:num>
  <w:num w:numId="22" w16cid:durableId="687371237">
    <w:abstractNumId w:val="11"/>
  </w:num>
  <w:num w:numId="23" w16cid:durableId="862717216">
    <w:abstractNumId w:val="22"/>
  </w:num>
  <w:num w:numId="24" w16cid:durableId="138694710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attachedTemplate r:id="rId1"/>
  <w:linkStyle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cumentProtection w:formatting="1" w:enforcement="0"/>
  <w:autoFormatOverride/>
  <w:styleLockTheme/>
  <w:styleLockQFSet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A8"/>
    <w:rsid w:val="00002A4A"/>
    <w:rsid w:val="00006D4A"/>
    <w:rsid w:val="0001491F"/>
    <w:rsid w:val="00095E06"/>
    <w:rsid w:val="000A456F"/>
    <w:rsid w:val="000C1007"/>
    <w:rsid w:val="000E2CE7"/>
    <w:rsid w:val="001033AF"/>
    <w:rsid w:val="0011298C"/>
    <w:rsid w:val="001239FB"/>
    <w:rsid w:val="00131871"/>
    <w:rsid w:val="0013410D"/>
    <w:rsid w:val="00156143"/>
    <w:rsid w:val="00183A17"/>
    <w:rsid w:val="001A0075"/>
    <w:rsid w:val="001B2D13"/>
    <w:rsid w:val="001C543C"/>
    <w:rsid w:val="001E6E9D"/>
    <w:rsid w:val="00221EEC"/>
    <w:rsid w:val="002530AF"/>
    <w:rsid w:val="00264A98"/>
    <w:rsid w:val="00266AED"/>
    <w:rsid w:val="0027611F"/>
    <w:rsid w:val="0028627F"/>
    <w:rsid w:val="002A10C1"/>
    <w:rsid w:val="002B6979"/>
    <w:rsid w:val="002D01DF"/>
    <w:rsid w:val="002D02FF"/>
    <w:rsid w:val="002E2A03"/>
    <w:rsid w:val="00316F5A"/>
    <w:rsid w:val="003350F0"/>
    <w:rsid w:val="00340416"/>
    <w:rsid w:val="00340BFA"/>
    <w:rsid w:val="003450A0"/>
    <w:rsid w:val="003526D4"/>
    <w:rsid w:val="003728B5"/>
    <w:rsid w:val="00384029"/>
    <w:rsid w:val="00386EEA"/>
    <w:rsid w:val="003A2766"/>
    <w:rsid w:val="003C0E22"/>
    <w:rsid w:val="003E0690"/>
    <w:rsid w:val="0041652B"/>
    <w:rsid w:val="00481AC2"/>
    <w:rsid w:val="00496D61"/>
    <w:rsid w:val="004976F6"/>
    <w:rsid w:val="004B0FD6"/>
    <w:rsid w:val="004B16D4"/>
    <w:rsid w:val="004C11E2"/>
    <w:rsid w:val="004C4422"/>
    <w:rsid w:val="004C7D3B"/>
    <w:rsid w:val="004D0376"/>
    <w:rsid w:val="004D2580"/>
    <w:rsid w:val="00510509"/>
    <w:rsid w:val="00520279"/>
    <w:rsid w:val="005256F5"/>
    <w:rsid w:val="0053208C"/>
    <w:rsid w:val="00534172"/>
    <w:rsid w:val="00536217"/>
    <w:rsid w:val="0054033D"/>
    <w:rsid w:val="00580B07"/>
    <w:rsid w:val="0058448E"/>
    <w:rsid w:val="005920BF"/>
    <w:rsid w:val="00593699"/>
    <w:rsid w:val="00595FC9"/>
    <w:rsid w:val="005A50F2"/>
    <w:rsid w:val="005A79EE"/>
    <w:rsid w:val="005B0534"/>
    <w:rsid w:val="005B448C"/>
    <w:rsid w:val="005D019C"/>
    <w:rsid w:val="005F31AE"/>
    <w:rsid w:val="00605825"/>
    <w:rsid w:val="00611AFF"/>
    <w:rsid w:val="00614743"/>
    <w:rsid w:val="00620502"/>
    <w:rsid w:val="00621183"/>
    <w:rsid w:val="00631895"/>
    <w:rsid w:val="006C5C7C"/>
    <w:rsid w:val="00706DCB"/>
    <w:rsid w:val="007336F3"/>
    <w:rsid w:val="007470CF"/>
    <w:rsid w:val="0075724B"/>
    <w:rsid w:val="007950C0"/>
    <w:rsid w:val="007A1AF3"/>
    <w:rsid w:val="007B1E85"/>
    <w:rsid w:val="007D101A"/>
    <w:rsid w:val="0081261B"/>
    <w:rsid w:val="00876CCD"/>
    <w:rsid w:val="0088524B"/>
    <w:rsid w:val="00885708"/>
    <w:rsid w:val="008A63B3"/>
    <w:rsid w:val="008E74C0"/>
    <w:rsid w:val="0093532E"/>
    <w:rsid w:val="009365C5"/>
    <w:rsid w:val="00940F8F"/>
    <w:rsid w:val="009567BE"/>
    <w:rsid w:val="00963EF9"/>
    <w:rsid w:val="009A5473"/>
    <w:rsid w:val="009B3240"/>
    <w:rsid w:val="009B68A2"/>
    <w:rsid w:val="009C5EA8"/>
    <w:rsid w:val="009C71E4"/>
    <w:rsid w:val="009F007A"/>
    <w:rsid w:val="009F127F"/>
    <w:rsid w:val="009F75F4"/>
    <w:rsid w:val="00A16AB8"/>
    <w:rsid w:val="00A31BE4"/>
    <w:rsid w:val="00A343BC"/>
    <w:rsid w:val="00A4536C"/>
    <w:rsid w:val="00A708ED"/>
    <w:rsid w:val="00A7142A"/>
    <w:rsid w:val="00A73A57"/>
    <w:rsid w:val="00AA5A00"/>
    <w:rsid w:val="00AC2CBC"/>
    <w:rsid w:val="00AC55F0"/>
    <w:rsid w:val="00AD35C1"/>
    <w:rsid w:val="00B05789"/>
    <w:rsid w:val="00B1335E"/>
    <w:rsid w:val="00B15C09"/>
    <w:rsid w:val="00B27446"/>
    <w:rsid w:val="00B73E09"/>
    <w:rsid w:val="00B769EE"/>
    <w:rsid w:val="00B92191"/>
    <w:rsid w:val="00C011C2"/>
    <w:rsid w:val="00C1040A"/>
    <w:rsid w:val="00C36704"/>
    <w:rsid w:val="00C36DEC"/>
    <w:rsid w:val="00C454BD"/>
    <w:rsid w:val="00C57AEC"/>
    <w:rsid w:val="00C94F88"/>
    <w:rsid w:val="00CA5A08"/>
    <w:rsid w:val="00CD7A0C"/>
    <w:rsid w:val="00CE55DF"/>
    <w:rsid w:val="00D12B03"/>
    <w:rsid w:val="00D33972"/>
    <w:rsid w:val="00D407B6"/>
    <w:rsid w:val="00D6075E"/>
    <w:rsid w:val="00D6370F"/>
    <w:rsid w:val="00D7173E"/>
    <w:rsid w:val="00D74D43"/>
    <w:rsid w:val="00D95C25"/>
    <w:rsid w:val="00DA2D7D"/>
    <w:rsid w:val="00DA41A8"/>
    <w:rsid w:val="00DB1563"/>
    <w:rsid w:val="00DC1C4F"/>
    <w:rsid w:val="00DF7EB1"/>
    <w:rsid w:val="00E829E0"/>
    <w:rsid w:val="00E82B54"/>
    <w:rsid w:val="00E854B7"/>
    <w:rsid w:val="00E879A2"/>
    <w:rsid w:val="00EA2E94"/>
    <w:rsid w:val="00EE612C"/>
    <w:rsid w:val="00F108A5"/>
    <w:rsid w:val="00F22F07"/>
    <w:rsid w:val="00F25EB1"/>
    <w:rsid w:val="00F40380"/>
    <w:rsid w:val="00F40A84"/>
    <w:rsid w:val="00F445D5"/>
    <w:rsid w:val="00F461AF"/>
    <w:rsid w:val="00F65331"/>
    <w:rsid w:val="00F75C49"/>
    <w:rsid w:val="00FB1E1B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1CF4F6DF"/>
  <w15:chartTrackingRefBased/>
  <w15:docId w15:val="{CB6F5B45-11BB-4491-A341-1CED6A70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AF"/>
    <w:pPr>
      <w:spacing w:before="160" w:line="269" w:lineRule="auto"/>
    </w:pPr>
    <w:rPr>
      <w:rFonts w:ascii="Segoe UI Semilight" w:hAnsi="Segoe UI Semilight"/>
      <w:color w:val="797979" w:themeColor="background2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3AF"/>
    <w:pPr>
      <w:keepNext/>
      <w:keepLines/>
      <w:spacing w:before="400" w:after="0"/>
      <w:outlineLvl w:val="0"/>
    </w:pPr>
    <w:rPr>
      <w:rFonts w:ascii="Segoe UI Semibold" w:eastAsiaTheme="majorEastAsia" w:hAnsi="Segoe UI Semibold" w:cstheme="majorBidi"/>
      <w:color w:val="30646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3A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948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3AF"/>
    <w:pPr>
      <w:keepNext/>
      <w:keepLines/>
      <w:spacing w:before="40" w:after="0"/>
      <w:outlineLvl w:val="2"/>
    </w:pPr>
    <w:rPr>
      <w:rFonts w:ascii="Segoe UI Semibold" w:eastAsiaTheme="majorEastAsia" w:hAnsi="Segoe UI Semibold" w:cstheme="majorBidi"/>
      <w:color w:val="212D3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3AF"/>
    <w:pPr>
      <w:keepNext/>
      <w:keepLines/>
      <w:spacing w:before="40" w:after="0"/>
      <w:outlineLvl w:val="3"/>
    </w:pPr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3AF"/>
    <w:pPr>
      <w:keepNext/>
      <w:keepLines/>
      <w:spacing w:before="40" w:after="0"/>
      <w:outlineLvl w:val="4"/>
    </w:pPr>
    <w:rPr>
      <w:rFonts w:ascii="Segoe UI Semibold" w:eastAsiaTheme="majorEastAsia" w:hAnsi="Segoe UI Semibold" w:cstheme="majorBidi"/>
      <w:color w:val="5F6E7C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3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94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AF"/>
    <w:rPr>
      <w:rFonts w:ascii="Segoe UI Semibold" w:eastAsiaTheme="majorEastAsia" w:hAnsi="Segoe UI Semibold" w:cstheme="majorBidi"/>
      <w:color w:val="30646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3AF"/>
    <w:rPr>
      <w:rFonts w:ascii="Segoe UI Semibold" w:eastAsiaTheme="majorEastAsia" w:hAnsi="Segoe UI Semibold" w:cstheme="majorBidi"/>
      <w:color w:val="00948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3AF"/>
    <w:rPr>
      <w:rFonts w:ascii="Segoe UI Semibold" w:eastAsiaTheme="majorEastAsia" w:hAnsi="Segoe UI Semibold" w:cstheme="majorBidi"/>
      <w:color w:val="212D3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3AF"/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33AF"/>
    <w:rPr>
      <w:rFonts w:ascii="Segoe UI Semibold" w:eastAsiaTheme="majorEastAsia" w:hAnsi="Segoe UI Semibold" w:cstheme="majorBidi"/>
      <w:color w:val="5F6E7C"/>
      <w:sz w:val="26"/>
      <w:szCs w:val="20"/>
    </w:rPr>
  </w:style>
  <w:style w:type="character" w:styleId="Strong">
    <w:name w:val="Strong"/>
    <w:basedOn w:val="DefaultParagraphFont"/>
    <w:uiPriority w:val="22"/>
    <w:qFormat/>
    <w:rsid w:val="001033AF"/>
    <w:rPr>
      <w:rFonts w:ascii="Segoe UI" w:hAnsi="Segoe UI"/>
      <w:b/>
      <w:bCs/>
      <w:color w:val="212D34"/>
      <w:sz w:val="24"/>
    </w:rPr>
  </w:style>
  <w:style w:type="paragraph" w:styleId="BodyText">
    <w:name w:val="Body Text"/>
    <w:basedOn w:val="Normal"/>
    <w:link w:val="BodyTextChar"/>
    <w:autoRedefine/>
    <w:uiPriority w:val="99"/>
    <w:rsid w:val="001033AF"/>
  </w:style>
  <w:style w:type="character" w:customStyle="1" w:styleId="BodyTextChar">
    <w:name w:val="Body Text Char"/>
    <w:basedOn w:val="DefaultParagraphFont"/>
    <w:link w:val="BodyText"/>
    <w:uiPriority w:val="99"/>
    <w:rsid w:val="001033AF"/>
    <w:rPr>
      <w:rFonts w:ascii="Segoe UI Semilight" w:hAnsi="Segoe UI Semilight"/>
      <w:color w:val="797979" w:themeColor="background2" w:themeShade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33AF"/>
    <w:pPr>
      <w:spacing w:after="120" w:line="240" w:lineRule="auto"/>
    </w:pPr>
    <w:rPr>
      <w:rFonts w:eastAsiaTheme="majorEastAsia" w:cstheme="majorBidi"/>
      <w:color w:val="212D34"/>
      <w:sz w:val="9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33AF"/>
    <w:rPr>
      <w:rFonts w:ascii="Segoe UI Semilight" w:eastAsiaTheme="majorEastAsia" w:hAnsi="Segoe UI Semilight" w:cstheme="majorBidi"/>
      <w:color w:val="212D34"/>
      <w:sz w:val="96"/>
      <w:szCs w:val="32"/>
    </w:rPr>
  </w:style>
  <w:style w:type="character" w:styleId="Emphasis">
    <w:name w:val="Emphasis"/>
    <w:basedOn w:val="DefaultParagraphFont"/>
    <w:uiPriority w:val="20"/>
    <w:qFormat/>
    <w:rsid w:val="001033AF"/>
    <w:rPr>
      <w:i/>
      <w:iCs/>
      <w:color w:val="009485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033AF"/>
    <w:pPr>
      <w:pBdr>
        <w:bottom w:val="single" w:sz="6" w:space="10" w:color="2E646D"/>
      </w:pBdr>
      <w:spacing w:before="200" w:after="400" w:line="240" w:lineRule="auto"/>
      <w:ind w:left="1191" w:right="1191"/>
      <w:contextualSpacing/>
      <w:mirrorIndents/>
      <w:jc w:val="right"/>
    </w:pPr>
    <w:rPr>
      <w:rFonts w:ascii="Segoe UI Semibold" w:hAnsi="Segoe UI Semibold"/>
      <w:iCs/>
      <w:color w:val="2E646D"/>
    </w:rPr>
  </w:style>
  <w:style w:type="character" w:customStyle="1" w:styleId="QuoteChar">
    <w:name w:val="Quote Char"/>
    <w:basedOn w:val="DefaultParagraphFont"/>
    <w:link w:val="Quote"/>
    <w:uiPriority w:val="29"/>
    <w:rsid w:val="001033AF"/>
    <w:rPr>
      <w:rFonts w:ascii="Segoe UI Semibold" w:hAnsi="Segoe UI Semibold"/>
      <w:iCs/>
      <w:color w:val="2E646D"/>
      <w:sz w:val="24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1033AF"/>
    <w:rPr>
      <w:color w:val="30646E"/>
      <w:sz w:val="64"/>
    </w:rPr>
  </w:style>
  <w:style w:type="character" w:customStyle="1" w:styleId="SubtitleChar">
    <w:name w:val="Subtitle Char"/>
    <w:basedOn w:val="DefaultParagraphFont"/>
    <w:link w:val="Subtitle"/>
    <w:uiPriority w:val="11"/>
    <w:rsid w:val="001033AF"/>
    <w:rPr>
      <w:rFonts w:ascii="Segoe UI Semilight" w:eastAsiaTheme="majorEastAsia" w:hAnsi="Segoe UI Semilight" w:cstheme="majorBidi"/>
      <w:color w:val="30646E"/>
      <w:sz w:val="64"/>
      <w:szCs w:val="32"/>
    </w:rPr>
  </w:style>
  <w:style w:type="paragraph" w:styleId="ListParagraph">
    <w:name w:val="List Paragraph"/>
    <w:basedOn w:val="Normal"/>
    <w:uiPriority w:val="34"/>
    <w:qFormat/>
    <w:rsid w:val="001033AF"/>
    <w:pPr>
      <w:ind w:left="720"/>
      <w:contextualSpacing/>
    </w:pPr>
  </w:style>
  <w:style w:type="paragraph" w:customStyle="1" w:styleId="Box1">
    <w:name w:val="Box 1"/>
    <w:basedOn w:val="Normal"/>
    <w:qFormat/>
    <w:rsid w:val="001033AF"/>
    <w:pPr>
      <w:pBdr>
        <w:top w:val="single" w:sz="4" w:space="16" w:color="9BC8C9"/>
        <w:left w:val="single" w:sz="4" w:space="16" w:color="9BC8C9"/>
        <w:bottom w:val="single" w:sz="4" w:space="16" w:color="9BC8C9"/>
        <w:right w:val="single" w:sz="4" w:space="16" w:color="9BC8C9"/>
      </w:pBdr>
      <w:shd w:val="clear" w:color="auto" w:fill="EBFFFD"/>
      <w:spacing w:before="400" w:after="400"/>
      <w:ind w:left="567" w:right="567"/>
    </w:pPr>
    <w:rPr>
      <w:color w:val="009485"/>
    </w:rPr>
  </w:style>
  <w:style w:type="paragraph" w:customStyle="1" w:styleId="Quote2">
    <w:name w:val="Quote 2"/>
    <w:basedOn w:val="Quote"/>
    <w:autoRedefine/>
    <w:qFormat/>
    <w:rsid w:val="001033AF"/>
    <w:pPr>
      <w:pBdr>
        <w:bottom w:val="single" w:sz="4" w:space="10" w:color="009485"/>
      </w:pBdr>
    </w:pPr>
    <w:rPr>
      <w:iCs w:val="0"/>
      <w:color w:val="009485"/>
    </w:rPr>
  </w:style>
  <w:style w:type="paragraph" w:customStyle="1" w:styleId="Box2">
    <w:name w:val="Box 2"/>
    <w:basedOn w:val="Box1"/>
    <w:qFormat/>
    <w:rsid w:val="001033AF"/>
    <w:pPr>
      <w:pBdr>
        <w:top w:val="single" w:sz="4" w:space="16" w:color="B8C0C8"/>
        <w:left w:val="single" w:sz="4" w:space="16" w:color="B8C0C8"/>
        <w:bottom w:val="single" w:sz="4" w:space="16" w:color="B8C0C8"/>
        <w:right w:val="single" w:sz="4" w:space="16" w:color="B8C0C8"/>
      </w:pBdr>
      <w:shd w:val="clear" w:color="auto" w:fill="F1F3F5"/>
    </w:pPr>
    <w:rPr>
      <w:color w:val="5F6E7C"/>
    </w:rPr>
  </w:style>
  <w:style w:type="paragraph" w:customStyle="1" w:styleId="Intro">
    <w:name w:val="Intro"/>
    <w:basedOn w:val="Normal"/>
    <w:qFormat/>
    <w:rsid w:val="001033AF"/>
    <w:rPr>
      <w:rFonts w:ascii="Segoe UI" w:hAnsi="Segoe UI"/>
      <w:b/>
      <w:color w:val="006E63" w:themeColor="accent1" w:themeShade="BF"/>
      <w:sz w:val="26"/>
    </w:rPr>
  </w:style>
  <w:style w:type="paragraph" w:customStyle="1" w:styleId="Captions">
    <w:name w:val="Captions"/>
    <w:basedOn w:val="Normal"/>
    <w:autoRedefine/>
    <w:qFormat/>
    <w:rsid w:val="001033AF"/>
    <w:rPr>
      <w:i/>
      <w:color w:val="5F6E7C"/>
      <w:sz w:val="22"/>
    </w:rPr>
  </w:style>
  <w:style w:type="table" w:styleId="ListTable4-Accent6">
    <w:name w:val="List Table 4 Accent 6"/>
    <w:basedOn w:val="TableNormal"/>
    <w:uiPriority w:val="49"/>
    <w:rsid w:val="001033AF"/>
    <w:pPr>
      <w:spacing w:after="0" w:line="240" w:lineRule="auto"/>
    </w:pPr>
    <w:tblPr>
      <w:tblStyleRowBandSize w:val="1"/>
      <w:tblStyleColBandSize w:val="1"/>
      <w:tblBorders>
        <w:top w:val="single" w:sz="4" w:space="0" w:color="FDD379" w:themeColor="accent6" w:themeTint="99"/>
        <w:left w:val="single" w:sz="4" w:space="0" w:color="FDD379" w:themeColor="accent6" w:themeTint="99"/>
        <w:bottom w:val="single" w:sz="4" w:space="0" w:color="FDD379" w:themeColor="accent6" w:themeTint="99"/>
        <w:right w:val="single" w:sz="4" w:space="0" w:color="FDD379" w:themeColor="accent6" w:themeTint="99"/>
        <w:insideH w:val="single" w:sz="4" w:space="0" w:color="FDD379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CB720" w:themeColor="accent6"/>
          <w:left w:val="single" w:sz="4" w:space="0" w:color="FCB720" w:themeColor="accent6"/>
          <w:bottom w:val="single" w:sz="4" w:space="0" w:color="FCB720" w:themeColor="accent6"/>
          <w:right w:val="single" w:sz="4" w:space="0" w:color="FCB720" w:themeColor="accent6"/>
          <w:insideH w:val="nil"/>
        </w:tcBorders>
        <w:shd w:val="clear" w:color="auto" w:fill="FCB720" w:themeFill="accent6"/>
      </w:tcPr>
    </w:tblStylePr>
    <w:tblStylePr w:type="lastRow">
      <w:rPr>
        <w:b/>
        <w:bCs/>
      </w:rPr>
      <w:tblPr/>
      <w:tcPr>
        <w:tcBorders>
          <w:top w:val="double" w:sz="4" w:space="0" w:color="FDD3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2" w:themeFill="accent6" w:themeFillTint="33"/>
      </w:tcPr>
    </w:tblStylePr>
    <w:tblStylePr w:type="band1Horz">
      <w:tblPr/>
      <w:tcPr>
        <w:shd w:val="clear" w:color="auto" w:fill="FEF0D2" w:themeFill="accent6" w:themeFillTint="33"/>
      </w:tcPr>
    </w:tblStylePr>
  </w:style>
  <w:style w:type="table" w:styleId="ListTable3-Accent3">
    <w:name w:val="List Table 3 Accent 3"/>
    <w:basedOn w:val="TableNormal"/>
    <w:uiPriority w:val="48"/>
    <w:rsid w:val="001033AF"/>
    <w:pPr>
      <w:spacing w:after="0" w:line="240" w:lineRule="auto"/>
    </w:pPr>
    <w:tblPr>
      <w:tblStyleRowBandSize w:val="1"/>
      <w:tblStyleColBandSize w:val="1"/>
      <w:tblBorders>
        <w:top w:val="single" w:sz="4" w:space="0" w:color="30646E" w:themeColor="accent3"/>
        <w:left w:val="single" w:sz="4" w:space="0" w:color="30646E" w:themeColor="accent3"/>
        <w:bottom w:val="single" w:sz="4" w:space="0" w:color="30646E" w:themeColor="accent3"/>
        <w:right w:val="single" w:sz="4" w:space="0" w:color="30646E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30646E" w:themeFill="accent3"/>
      </w:tcPr>
    </w:tblStylePr>
    <w:tblStylePr w:type="lastRow">
      <w:rPr>
        <w:b/>
        <w:bCs/>
      </w:rPr>
      <w:tblPr/>
      <w:tcPr>
        <w:tcBorders>
          <w:top w:val="double" w:sz="4" w:space="0" w:color="30646E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30646E" w:themeColor="accent3"/>
          <w:right w:val="single" w:sz="4" w:space="0" w:color="30646E" w:themeColor="accent3"/>
        </w:tcBorders>
      </w:tcPr>
    </w:tblStylePr>
    <w:tblStylePr w:type="band1Horz">
      <w:tblPr/>
      <w:tcPr>
        <w:tcBorders>
          <w:top w:val="single" w:sz="4" w:space="0" w:color="30646E" w:themeColor="accent3"/>
          <w:bottom w:val="single" w:sz="4" w:space="0" w:color="30646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646E" w:themeColor="accent3"/>
          <w:left w:val="nil"/>
        </w:tcBorders>
      </w:tcPr>
    </w:tblStylePr>
    <w:tblStylePr w:type="swCell">
      <w:tblPr/>
      <w:tcPr>
        <w:tcBorders>
          <w:top w:val="double" w:sz="4" w:space="0" w:color="30646E" w:themeColor="accent3"/>
          <w:right w:val="nil"/>
        </w:tcBorders>
      </w:tcPr>
    </w:tblStylePr>
  </w:style>
  <w:style w:type="table" w:customStyle="1" w:styleId="Table1">
    <w:name w:val="Table 1"/>
    <w:basedOn w:val="TableNormal"/>
    <w:uiPriority w:val="99"/>
    <w:rsid w:val="001033AF"/>
    <w:pPr>
      <w:spacing w:after="0" w:line="240" w:lineRule="auto"/>
    </w:pPr>
    <w:rPr>
      <w:rFonts w:ascii="Source Sans Pro Light" w:hAnsi="Source Sans Pro Light"/>
      <w:sz w:val="20"/>
    </w:rPr>
    <w:tblPr>
      <w:tblBorders>
        <w:top w:val="single" w:sz="4" w:space="0" w:color="5F6E7C"/>
        <w:left w:val="single" w:sz="4" w:space="0" w:color="5F6E7C"/>
        <w:bottom w:val="single" w:sz="4" w:space="0" w:color="5F6E7C"/>
        <w:right w:val="single" w:sz="4" w:space="0" w:color="5F6E7C"/>
        <w:insideH w:val="single" w:sz="6" w:space="0" w:color="5F6E7C"/>
        <w:insideV w:val="single" w:sz="6" w:space="0" w:color="5F6E7C"/>
      </w:tblBorders>
    </w:tblPr>
    <w:tblStylePr w:type="firstRow">
      <w:rPr>
        <w:rFonts w:ascii="Source Sans Pro" w:hAnsi="Source Sans Pro"/>
        <w:color w:val="5F6E7C"/>
        <w:sz w:val="24"/>
      </w:rPr>
      <w:tblPr/>
      <w:tcPr>
        <w:shd w:val="clear" w:color="auto" w:fill="E7EAED"/>
      </w:tcPr>
    </w:tblStylePr>
  </w:style>
  <w:style w:type="table" w:styleId="TableGrid">
    <w:name w:val="Table Grid"/>
    <w:basedOn w:val="TableNormal"/>
    <w:uiPriority w:val="39"/>
    <w:rsid w:val="0010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autoRedefine/>
    <w:qFormat/>
    <w:rsid w:val="001033AF"/>
    <w:pPr>
      <w:framePr w:hSpace="141" w:wrap="around" w:vAnchor="text" w:hAnchor="margin" w:xAlign="center" w:y="9"/>
      <w:spacing w:after="200" w:line="240" w:lineRule="auto"/>
    </w:pPr>
    <w:rPr>
      <w:rFonts w:ascii="Segoe UI" w:hAnsi="Segoe UI"/>
      <w:b/>
      <w:color w:val="30646E"/>
      <w:sz w:val="22"/>
    </w:rPr>
  </w:style>
  <w:style w:type="paragraph" w:customStyle="1" w:styleId="Tablebody">
    <w:name w:val="Table body"/>
    <w:basedOn w:val="Normal"/>
    <w:autoRedefine/>
    <w:qFormat/>
    <w:rsid w:val="001033AF"/>
    <w:pPr>
      <w:spacing w:before="120" w:line="240" w:lineRule="auto"/>
    </w:pPr>
    <w:rPr>
      <w:sz w:val="20"/>
      <w:szCs w:val="20"/>
      <w:lang w:val="en-US"/>
    </w:rPr>
  </w:style>
  <w:style w:type="table" w:customStyle="1" w:styleId="Style1">
    <w:name w:val="Style1"/>
    <w:basedOn w:val="TableNormal"/>
    <w:uiPriority w:val="99"/>
    <w:rsid w:val="001033AF"/>
    <w:pPr>
      <w:spacing w:after="0" w:line="240" w:lineRule="auto"/>
    </w:pPr>
    <w:rPr>
      <w:rFonts w:ascii="Source Sans Pro" w:hAnsi="Source Sans Pro"/>
    </w:rPr>
    <w:tblPr/>
  </w:style>
  <w:style w:type="table" w:styleId="GridTable5Dark-Accent2">
    <w:name w:val="Grid Table 5 Dark Accent 2"/>
    <w:basedOn w:val="TableNormal"/>
    <w:uiPriority w:val="50"/>
    <w:rsid w:val="001033AF"/>
    <w:pPr>
      <w:spacing w:after="0" w:line="240" w:lineRule="auto"/>
    </w:p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DCD3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band1Vert">
      <w:tblPr/>
      <w:tcPr>
        <w:shd w:val="clear" w:color="auto" w:fill="EFBBA8" w:themeFill="accent2" w:themeFillTint="66"/>
      </w:tcPr>
    </w:tblStylePr>
    <w:tblStylePr w:type="band1Horz">
      <w:tblPr/>
      <w:tcPr>
        <w:shd w:val="clear" w:color="auto" w:fill="EFBBA8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1033AF"/>
    <w:pPr>
      <w:tabs>
        <w:tab w:val="center" w:pos="4513"/>
        <w:tab w:val="right" w:pos="9026"/>
      </w:tabs>
      <w:spacing w:before="0" w:after="0" w:line="240" w:lineRule="auto"/>
      <w:jc w:val="right"/>
    </w:pPr>
    <w:rPr>
      <w:rFonts w:ascii="Segoe UI" w:hAnsi="Segoe UI"/>
      <w:color w:val="496273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33AF"/>
    <w:rPr>
      <w:rFonts w:ascii="Segoe UI" w:hAnsi="Segoe UI"/>
      <w:color w:val="496273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1033AF"/>
    <w:pPr>
      <w:tabs>
        <w:tab w:val="center" w:pos="4513"/>
        <w:tab w:val="right" w:pos="9026"/>
      </w:tabs>
      <w:spacing w:before="0" w:after="0" w:line="240" w:lineRule="auto"/>
    </w:pPr>
    <w:rPr>
      <w:rFonts w:ascii="Segoe UI" w:hAnsi="Segoe UI"/>
      <w:color w:val="49627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033AF"/>
    <w:rPr>
      <w:rFonts w:ascii="Segoe UI" w:hAnsi="Segoe UI"/>
      <w:color w:val="496273"/>
      <w:sz w:val="20"/>
    </w:rPr>
  </w:style>
  <w:style w:type="character" w:styleId="PlaceholderText">
    <w:name w:val="Placeholder Text"/>
    <w:basedOn w:val="DefaultParagraphFont"/>
    <w:uiPriority w:val="99"/>
    <w:semiHidden/>
    <w:rsid w:val="001033AF"/>
    <w:rPr>
      <w:color w:val="808080"/>
    </w:rPr>
  </w:style>
  <w:style w:type="paragraph" w:customStyle="1" w:styleId="PageNumber1">
    <w:name w:val="Page Number1"/>
    <w:basedOn w:val="Footer"/>
    <w:qFormat/>
    <w:rsid w:val="001033AF"/>
    <w:pPr>
      <w:pBdr>
        <w:left w:val="single" w:sz="4" w:space="10" w:color="32434E" w:themeColor="text2" w:themeShade="BF"/>
        <w:right w:val="single" w:sz="4" w:space="10" w:color="32434E" w:themeColor="text2" w:themeShade="BF"/>
      </w:pBdr>
      <w:ind w:left="-1808"/>
    </w:pPr>
  </w:style>
  <w:style w:type="character" w:customStyle="1" w:styleId="Heading6Char">
    <w:name w:val="Heading 6 Char"/>
    <w:basedOn w:val="DefaultParagraphFont"/>
    <w:link w:val="Heading6"/>
    <w:uiPriority w:val="9"/>
    <w:rsid w:val="001033AF"/>
    <w:rPr>
      <w:rFonts w:asciiTheme="majorHAnsi" w:eastAsiaTheme="majorEastAsia" w:hAnsiTheme="majorHAnsi" w:cstheme="majorBidi"/>
      <w:color w:val="004942" w:themeColor="accent1" w:themeShade="7F"/>
      <w:sz w:val="24"/>
    </w:rPr>
  </w:style>
  <w:style w:type="paragraph" w:customStyle="1" w:styleId="Date-Time">
    <w:name w:val="Date-Time"/>
    <w:basedOn w:val="Normal"/>
    <w:next w:val="Normal"/>
    <w:autoRedefine/>
    <w:qFormat/>
    <w:rsid w:val="001033AF"/>
    <w:pPr>
      <w:jc w:val="right"/>
    </w:pPr>
    <w:rPr>
      <w:i/>
      <w:color w:val="2E646D"/>
    </w:rPr>
  </w:style>
  <w:style w:type="paragraph" w:customStyle="1" w:styleId="DocumentSIgnature">
    <w:name w:val="Document SIgnature"/>
    <w:basedOn w:val="Normal"/>
    <w:next w:val="Normal"/>
    <w:qFormat/>
    <w:rsid w:val="001033AF"/>
    <w:pPr>
      <w:contextualSpacing/>
    </w:pPr>
    <w:rPr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033AF"/>
    <w:p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3AF"/>
    <w:pPr>
      <w:tabs>
        <w:tab w:val="left" w:pos="426"/>
        <w:tab w:val="right" w:leader="dot" w:pos="8494"/>
      </w:tabs>
      <w:spacing w:after="100"/>
    </w:pPr>
    <w:rPr>
      <w:noProof/>
      <w:color w:val="212D34"/>
    </w:rPr>
  </w:style>
  <w:style w:type="paragraph" w:styleId="TOC2">
    <w:name w:val="toc 2"/>
    <w:basedOn w:val="Normal"/>
    <w:next w:val="Normal"/>
    <w:autoRedefine/>
    <w:uiPriority w:val="39"/>
    <w:unhideWhenUsed/>
    <w:rsid w:val="001033AF"/>
    <w:pPr>
      <w:spacing w:after="100"/>
      <w:ind w:left="240"/>
    </w:pPr>
    <w:rPr>
      <w:color w:val="5F6E7C"/>
    </w:rPr>
  </w:style>
  <w:style w:type="paragraph" w:styleId="TOC3">
    <w:name w:val="toc 3"/>
    <w:basedOn w:val="Normal"/>
    <w:next w:val="Normal"/>
    <w:autoRedefine/>
    <w:uiPriority w:val="39"/>
    <w:unhideWhenUsed/>
    <w:rsid w:val="001033A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33AF"/>
    <w:rPr>
      <w:color w:val="6D8E3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033AF"/>
    <w:pPr>
      <w:spacing w:after="100"/>
      <w:ind w:left="720"/>
    </w:pPr>
  </w:style>
  <w:style w:type="paragraph" w:customStyle="1" w:styleId="Legal">
    <w:name w:val="Legal"/>
    <w:next w:val="Normal"/>
    <w:qFormat/>
    <w:rsid w:val="001033AF"/>
    <w:pPr>
      <w:pBdr>
        <w:bottom w:val="single" w:sz="4" w:space="8" w:color="839EB0" w:themeColor="text2" w:themeTint="99"/>
      </w:pBdr>
      <w:spacing w:after="120" w:line="240" w:lineRule="auto"/>
      <w:contextualSpacing/>
      <w:jc w:val="center"/>
    </w:pPr>
    <w:rPr>
      <w:rFonts w:ascii="Source Sans Pro Light" w:hAnsi="Source Sans Pro Light"/>
      <w:color w:val="496273"/>
      <w:sz w:val="20"/>
    </w:rPr>
  </w:style>
  <w:style w:type="character" w:customStyle="1" w:styleId="Tablestrong">
    <w:name w:val="Table strong"/>
    <w:basedOn w:val="Strong"/>
    <w:uiPriority w:val="1"/>
    <w:qFormat/>
    <w:rsid w:val="001033AF"/>
    <w:rPr>
      <w:rFonts w:ascii="Segoe UI" w:hAnsi="Segoe UI"/>
      <w:b/>
      <w:bCs/>
      <w:color w:val="2F373E" w:themeColor="accent4" w:themeShade="80"/>
      <w:sz w:val="20"/>
    </w:rPr>
  </w:style>
  <w:style w:type="paragraph" w:styleId="ListBullet">
    <w:name w:val="List Bullet"/>
    <w:basedOn w:val="Normal"/>
    <w:rsid w:val="00F75C49"/>
    <w:pPr>
      <w:numPr>
        <w:numId w:val="1"/>
      </w:numPr>
      <w:tabs>
        <w:tab w:val="clear" w:pos="144"/>
        <w:tab w:val="num" w:pos="993"/>
      </w:tabs>
      <w:spacing w:before="0" w:after="240" w:line="260" w:lineRule="exact"/>
      <w:ind w:left="851"/>
    </w:pPr>
    <w:rPr>
      <w:rFonts w:ascii="Segoe UI" w:eastAsia="Times New Roman" w:hAnsi="Segoe UI" w:cs="Times New Roman"/>
      <w:color w:val="A6A2A2" w:themeColor="text1" w:themeTint="A6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C4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5C49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F75C49"/>
  </w:style>
  <w:style w:type="character" w:customStyle="1" w:styleId="keyword">
    <w:name w:val="keyword"/>
    <w:basedOn w:val="DefaultParagraphFont"/>
    <w:rsid w:val="00F75C49"/>
  </w:style>
  <w:style w:type="character" w:customStyle="1" w:styleId="Title1">
    <w:name w:val="Title1"/>
    <w:basedOn w:val="DefaultParagraphFont"/>
    <w:rsid w:val="00F75C49"/>
  </w:style>
  <w:style w:type="character" w:customStyle="1" w:styleId="number">
    <w:name w:val="number"/>
    <w:basedOn w:val="DefaultParagraphFont"/>
    <w:rsid w:val="00F75C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1AFF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1AFF"/>
    <w:rPr>
      <w:rFonts w:ascii="Arial" w:hAnsi="Arial" w:cs="Arial"/>
      <w:vanish/>
      <w:color w:val="797979" w:themeColor="background2" w:themeShade="8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1AFF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1AFF"/>
    <w:rPr>
      <w:rFonts w:ascii="Arial" w:hAnsi="Arial" w:cs="Arial"/>
      <w:vanish/>
      <w:color w:val="797979" w:themeColor="background2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oriad\Desktop\Template\Word%20Template\Bizagi%20Document%20Template%20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3AC056F7834E119DDE7027AA629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4864-1E13-4479-9372-ECF3B4822968}"/>
      </w:docPartPr>
      <w:docPartBody>
        <w:p w:rsidR="00906ABC" w:rsidRDefault="00881B9B" w:rsidP="00881B9B">
          <w:pPr>
            <w:pStyle w:val="9D3AC056F7834E119DDE7027AA629ABA"/>
          </w:pPr>
          <w:r w:rsidRPr="0085559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altName w:val="Corbe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20B0604020202020204"/>
    <w:charset w:val="00"/>
    <w:family w:val="modern"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8B"/>
    <w:rsid w:val="00006AD5"/>
    <w:rsid w:val="00032510"/>
    <w:rsid w:val="00210B51"/>
    <w:rsid w:val="00290CCB"/>
    <w:rsid w:val="002E17BE"/>
    <w:rsid w:val="004925AA"/>
    <w:rsid w:val="005E4CF9"/>
    <w:rsid w:val="0078620B"/>
    <w:rsid w:val="007F028B"/>
    <w:rsid w:val="0086309F"/>
    <w:rsid w:val="00881B9B"/>
    <w:rsid w:val="00884BB0"/>
    <w:rsid w:val="008F14BB"/>
    <w:rsid w:val="00906ABC"/>
    <w:rsid w:val="00AC47AB"/>
    <w:rsid w:val="00BD451B"/>
    <w:rsid w:val="00C659A4"/>
    <w:rsid w:val="00E8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B9B"/>
    <w:rPr>
      <w:color w:val="808080"/>
    </w:rPr>
  </w:style>
  <w:style w:type="paragraph" w:customStyle="1" w:styleId="9D3AC056F7834E119DDE7027AA629ABA">
    <w:name w:val="9D3AC056F7834E119DDE7027AA629ABA"/>
    <w:rsid w:val="00881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zagi">
      <a:dk1>
        <a:srgbClr val="767171"/>
      </a:dk1>
      <a:lt1>
        <a:srgbClr val="F2F2F2"/>
      </a:lt1>
      <a:dk2>
        <a:srgbClr val="435A69"/>
      </a:dk2>
      <a:lt2>
        <a:srgbClr val="F2F2F2"/>
      </a:lt2>
      <a:accent1>
        <a:srgbClr val="009485"/>
      </a:accent1>
      <a:accent2>
        <a:srgbClr val="D95627"/>
      </a:accent2>
      <a:accent3>
        <a:srgbClr val="30646E"/>
      </a:accent3>
      <a:accent4>
        <a:srgbClr val="5F6E7C"/>
      </a:accent4>
      <a:accent5>
        <a:srgbClr val="D6D63F"/>
      </a:accent5>
      <a:accent6>
        <a:srgbClr val="FCB720"/>
      </a:accent6>
      <a:hlink>
        <a:srgbClr val="6D8E3C"/>
      </a:hlink>
      <a:folHlink>
        <a:srgbClr val="025848"/>
      </a:folHlink>
    </a:clrScheme>
    <a:fontScheme name="Bizagi">
      <a:majorFont>
        <a:latin typeface="Titillium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8241BE15C984E9CDCF8A9E992EE59" ma:contentTypeVersion="11" ma:contentTypeDescription="Create a new document." ma:contentTypeScope="" ma:versionID="940cdf8e52f7c09479e64178588b9c9a">
  <xsd:schema xmlns:xsd="http://www.w3.org/2001/XMLSchema" xmlns:xs="http://www.w3.org/2001/XMLSchema" xmlns:p="http://schemas.microsoft.com/office/2006/metadata/properties" xmlns:ns2="b6ef509c-6061-4a1c-bf5d-c7091004dff9" xmlns:ns3="973c8a10-9f4f-49cd-a7a8-76fdb5f81147" targetNamespace="http://schemas.microsoft.com/office/2006/metadata/properties" ma:root="true" ma:fieldsID="a20d2ca3a443d4b07b3c9501ddb1c15e" ns2:_="" ns3:_="">
    <xsd:import namespace="b6ef509c-6061-4a1c-bf5d-c7091004dff9"/>
    <xsd:import namespace="973c8a10-9f4f-49cd-a7a8-76fdb5f8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f509c-6061-4a1c-bf5d-c7091004d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c8a10-9f4f-49cd-a7a8-76fdb5f81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B4880-8F45-476C-AC42-025CDDF7E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0969BD-0DEF-4529-9797-3A0435957F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550731-4B6A-4454-B44D-32B6E1CD1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f509c-6061-4a1c-bf5d-c7091004dff9"/>
    <ds:schemaRef ds:uri="973c8a10-9f4f-49cd-a7a8-76fdb5f81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C06AF0-3C29-4AB8-98AF-40EDE93EE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C:\Users\gloriad\Desktop\Template\Word Template\Bizagi Document Template New.dotx</Template>
  <TotalTime>117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Bizagi Technical Test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Bizagi Technical Test</dc:title>
  <dc:subject/>
  <dc:creator>Alexander Diaz</dc:creator>
  <cp:keywords/>
  <dc:description>Bizagi Master Template</dc:description>
  <cp:lastModifiedBy>Microsoft Office User</cp:lastModifiedBy>
  <cp:revision>17</cp:revision>
  <cp:lastPrinted>2014-09-16T19:26:00Z</cp:lastPrinted>
  <dcterms:created xsi:type="dcterms:W3CDTF">2014-09-16T19:17:00Z</dcterms:created>
  <dcterms:modified xsi:type="dcterms:W3CDTF">2024-06-05T17:32:00Z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0x01010082B8241BE15C984E9CDCF8A9E992EE59</vt:lpwstr>
  </property>
</Properties>
</file>